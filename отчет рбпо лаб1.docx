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92E" w:rsidRDefault="0046792E" w:rsidP="0046792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МИНИСТЕРСТВО ЦИФРОВОГО РАЗВИТИЯ, СВЯЗИ И МАССОВЫХ КОММУНИКАЦИЙ РОССИЙСКОЙ ФЕДЕРАЦИИ</w:t>
      </w:r>
    </w:p>
    <w:p w:rsidR="0046792E" w:rsidRDefault="0046792E" w:rsidP="0046792E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1234A" w:rsidRPr="00D1234A" w:rsidRDefault="0046792E" w:rsidP="00D1234A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«</w:t>
      </w:r>
      <w:r w:rsidR="00D1234A">
        <w:rPr>
          <w:rFonts w:ascii="Times New Roman" w:hAnsi="Times New Roman"/>
          <w:sz w:val="28"/>
          <w:szCs w:val="28"/>
          <w:u w:color="000000"/>
        </w:rPr>
        <w:t>Московский технический университет связи и информатики</w:t>
      </w:r>
      <w:r>
        <w:rPr>
          <w:rFonts w:ascii="Times New Roman" w:hAnsi="Times New Roman"/>
          <w:sz w:val="28"/>
          <w:szCs w:val="28"/>
          <w:u w:color="000000"/>
        </w:rPr>
        <w:t>»</w:t>
      </w:r>
      <w:r w:rsidR="00D1234A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</w:t>
      </w:r>
      <w:r w:rsidR="00D1234A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1DAD47" wp14:editId="018D24CF">
                <wp:simplePos x="0" y="0"/>
                <wp:positionH relativeFrom="page">
                  <wp:posOffset>1080135</wp:posOffset>
                </wp:positionH>
                <wp:positionV relativeFrom="paragraph">
                  <wp:posOffset>420370</wp:posOffset>
                </wp:positionV>
                <wp:extent cx="5977890" cy="18415"/>
                <wp:effectExtent l="0" t="0" r="0" b="0"/>
                <wp:wrapTopAndBottom/>
                <wp:docPr id="19531808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0A8D6" id="Rectangle 2" o:spid="_x0000_s1026" style="position:absolute;margin-left:85.05pt;margin-top:33.1pt;width:470.7pt;height:1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D1234A">
        <w:rPr>
          <w:rFonts w:ascii="Times New Roman" w:eastAsia="Times New Roman" w:hAnsi="Times New Roman" w:cs="Times New Roman"/>
          <w:sz w:val="28"/>
          <w:szCs w:val="28"/>
          <w:u w:color="000000"/>
        </w:rPr>
        <w:t>Кафедра «</w:t>
      </w:r>
      <w:r w:rsidR="00F7324D">
        <w:rPr>
          <w:rFonts w:ascii="Times New Roman" w:eastAsia="Times New Roman" w:hAnsi="Times New Roman" w:cs="Times New Roman"/>
          <w:sz w:val="28"/>
          <w:szCs w:val="28"/>
          <w:u w:color="000000"/>
        </w:rPr>
        <w:t>Информационная безопасность»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D1234A" w:rsidRDefault="00D1234A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0"/>
        <w:keepNext w:val="0"/>
        <w:spacing w:after="200" w:line="216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Лабораторная работа №</w:t>
      </w:r>
      <w:r w:rsidR="00F7324D">
        <w:rPr>
          <w:rFonts w:ascii="Times New Roman" w:hAnsi="Times New Roman"/>
          <w:spacing w:val="-2"/>
          <w:sz w:val="28"/>
          <w:szCs w:val="28"/>
        </w:rPr>
        <w:t>1</w:t>
      </w:r>
    </w:p>
    <w:p w:rsidR="0046792E" w:rsidRDefault="0046792E" w:rsidP="00F7324D">
      <w:pPr>
        <w:pStyle w:val="af0"/>
        <w:keepNext w:val="0"/>
        <w:spacing w:after="200" w:line="216" w:lineRule="auto"/>
        <w:jc w:val="center"/>
        <w:rPr>
          <w:rFonts w:ascii="Times New Roman" w:eastAsia="Times New Roman" w:hAnsi="Times New Roman" w:cs="Times New Roman"/>
          <w:spacing w:val="-3"/>
          <w:sz w:val="40"/>
          <w:szCs w:val="40"/>
        </w:rPr>
      </w:pPr>
      <w:r>
        <w:rPr>
          <w:rFonts w:ascii="Times New Roman" w:hAnsi="Times New Roman"/>
          <w:spacing w:val="-3"/>
          <w:sz w:val="40"/>
          <w:szCs w:val="40"/>
        </w:rPr>
        <w:t>«</w:t>
      </w:r>
      <w:r w:rsidR="00F7324D" w:rsidRPr="00F7324D">
        <w:rPr>
          <w:rFonts w:ascii="Times New Roman" w:hAnsi="Times New Roman"/>
          <w:spacing w:val="-3"/>
          <w:sz w:val="40"/>
          <w:szCs w:val="40"/>
        </w:rPr>
        <w:t xml:space="preserve">Создание </w:t>
      </w:r>
      <w:proofErr w:type="spellStart"/>
      <w:r w:rsidR="00F7324D" w:rsidRPr="00F7324D">
        <w:rPr>
          <w:rFonts w:ascii="Times New Roman" w:hAnsi="Times New Roman"/>
          <w:spacing w:val="-3"/>
          <w:sz w:val="40"/>
          <w:szCs w:val="40"/>
        </w:rPr>
        <w:t>однофайловых</w:t>
      </w:r>
      <w:proofErr w:type="spellEnd"/>
      <w:r w:rsidR="00F7324D" w:rsidRPr="00F7324D">
        <w:rPr>
          <w:rFonts w:ascii="Times New Roman" w:hAnsi="Times New Roman"/>
          <w:spacing w:val="-3"/>
          <w:sz w:val="40"/>
          <w:szCs w:val="40"/>
        </w:rPr>
        <w:t xml:space="preserve"> и </w:t>
      </w:r>
      <w:proofErr w:type="spellStart"/>
      <w:r w:rsidR="00F7324D" w:rsidRPr="00F7324D">
        <w:rPr>
          <w:rFonts w:ascii="Times New Roman" w:hAnsi="Times New Roman"/>
          <w:spacing w:val="-3"/>
          <w:sz w:val="40"/>
          <w:szCs w:val="40"/>
        </w:rPr>
        <w:t>многофайловых</w:t>
      </w:r>
      <w:proofErr w:type="spellEnd"/>
      <w:r w:rsidR="00F7324D" w:rsidRPr="00F7324D">
        <w:rPr>
          <w:rFonts w:ascii="Times New Roman" w:hAnsi="Times New Roman"/>
          <w:spacing w:val="-3"/>
          <w:sz w:val="40"/>
          <w:szCs w:val="40"/>
        </w:rPr>
        <w:t xml:space="preserve"> проектов. Объявление и определение переменных и функций</w:t>
      </w:r>
      <w:r>
        <w:rPr>
          <w:rFonts w:ascii="Times New Roman" w:hAnsi="Times New Roman"/>
          <w:spacing w:val="-3"/>
          <w:sz w:val="40"/>
          <w:szCs w:val="40"/>
        </w:rPr>
        <w:t xml:space="preserve">» 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0" w:name="Закладка"/>
      <w:bookmarkEnd w:id="0"/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учебной дисциплины «</w:t>
      </w:r>
      <w:r w:rsidR="00F7324D">
        <w:rPr>
          <w:rFonts w:ascii="Times New Roman" w:hAnsi="Times New Roman"/>
          <w:sz w:val="28"/>
          <w:szCs w:val="28"/>
          <w:u w:color="000000"/>
        </w:rPr>
        <w:t>Разработка безопасного программного обеспечения</w:t>
      </w:r>
      <w:r>
        <w:rPr>
          <w:rFonts w:ascii="Times New Roman" w:hAnsi="Times New Roman"/>
          <w:sz w:val="28"/>
          <w:szCs w:val="28"/>
          <w:u w:color="000000"/>
        </w:rPr>
        <w:t>»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F7324D" w:rsidRDefault="00F7324D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F7324D" w:rsidRDefault="00F7324D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Выполнила с</w:t>
      </w:r>
      <w:r w:rsidR="00F7324D">
        <w:rPr>
          <w:rFonts w:ascii="Times New Roman" w:hAnsi="Times New Roman"/>
          <w:sz w:val="28"/>
          <w:szCs w:val="28"/>
          <w:u w:color="000000"/>
        </w:rPr>
        <w:t>т.</w:t>
      </w:r>
      <w:r>
        <w:rPr>
          <w:rFonts w:ascii="Times New Roman" w:hAnsi="Times New Roman"/>
          <w:sz w:val="28"/>
          <w:szCs w:val="28"/>
          <w:u w:color="000000"/>
        </w:rPr>
        <w:t xml:space="preserve"> гр. БАС2101:                </w:t>
      </w:r>
    </w:p>
    <w:p w:rsidR="0046792E" w:rsidRDefault="0046792E" w:rsidP="00D1234A">
      <w:pPr>
        <w:pStyle w:val="af"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Ярцева С.С.</w:t>
      </w: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46792E" w:rsidRDefault="00F7324D" w:rsidP="00D1234A">
      <w:pPr>
        <w:pStyle w:val="af"/>
        <w:spacing w:before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Барков</w:t>
      </w:r>
      <w:r w:rsidR="0046792E">
        <w:rPr>
          <w:rFonts w:ascii="Times New Roman" w:hAnsi="Times New Roman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</w:rPr>
        <w:t>В</w:t>
      </w:r>
      <w:r w:rsidR="0046792E">
        <w:rPr>
          <w:rFonts w:ascii="Times New Roman" w:hAnsi="Times New Roman"/>
          <w:sz w:val="28"/>
          <w:szCs w:val="28"/>
          <w:u w:color="000000"/>
        </w:rPr>
        <w:t>.</w:t>
      </w:r>
      <w:r>
        <w:rPr>
          <w:rFonts w:ascii="Times New Roman" w:hAnsi="Times New Roman"/>
          <w:sz w:val="28"/>
          <w:szCs w:val="28"/>
          <w:u w:color="000000"/>
        </w:rPr>
        <w:t>В</w:t>
      </w:r>
      <w:r w:rsidR="0046792E">
        <w:rPr>
          <w:rFonts w:ascii="Times New Roman" w:hAnsi="Times New Roman"/>
          <w:sz w:val="28"/>
          <w:szCs w:val="28"/>
          <w:u w:color="000000"/>
        </w:rPr>
        <w:t>.</w:t>
      </w: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46792E" w:rsidRDefault="0046792E" w:rsidP="00D1234A">
      <w:pPr>
        <w:pStyle w:val="af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E64A3E" w:rsidRDefault="0046792E" w:rsidP="00D1234A">
      <w:pPr>
        <w:pStyle w:val="af"/>
        <w:spacing w:before="0" w:line="240" w:lineRule="auto"/>
        <w:jc w:val="center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Москва 2023</w:t>
      </w:r>
    </w:p>
    <w:p w:rsidR="00F7324D" w:rsidRDefault="00F7324D" w:rsidP="00F7324D">
      <w:pPr>
        <w:pStyle w:val="1"/>
      </w:pPr>
      <w:bookmarkStart w:id="1" w:name="_Toc483420066"/>
      <w:r>
        <w:lastRenderedPageBreak/>
        <w:t xml:space="preserve">Цель </w:t>
      </w:r>
      <w:bookmarkEnd w:id="1"/>
      <w:r>
        <w:t>работы</w:t>
      </w:r>
    </w:p>
    <w:p w:rsidR="00F7324D" w:rsidRPr="002F6542" w:rsidRDefault="00F7324D" w:rsidP="00F7324D">
      <w:pPr>
        <w:pStyle w:val="a0"/>
      </w:pPr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и нескольких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:rsidR="00F7324D" w:rsidRDefault="00F7324D" w:rsidP="00F7324D">
      <w:pPr>
        <w:pStyle w:val="1"/>
      </w:pPr>
      <w:r>
        <w:t>Задание</w:t>
      </w:r>
    </w:p>
    <w:p w:rsidR="00F7324D" w:rsidRDefault="00F7324D" w:rsidP="00F7324D">
      <w:pPr>
        <w:pStyle w:val="a0"/>
      </w:pPr>
      <w:r>
        <w:t xml:space="preserve">В ходе работы необходимо разработать функции, описание которых представлены в таблицах 1-4, а также функцию </w:t>
      </w:r>
      <w:r>
        <w:rPr>
          <w:lang w:val="en-US"/>
        </w:rPr>
        <w:t>main</w:t>
      </w:r>
      <w:r>
        <w:t>.</w:t>
      </w:r>
    </w:p>
    <w:p w:rsidR="00F7324D" w:rsidRDefault="00F7324D" w:rsidP="00F7324D">
      <w:pPr>
        <w:pStyle w:val="a0"/>
      </w:pPr>
      <w:r>
        <w:t xml:space="preserve">Консольный вывод осуществлять с помощью глобального объекта </w:t>
      </w:r>
      <w:proofErr w:type="spellStart"/>
      <w:r w:rsidRPr="00DC5AE2">
        <w:rPr>
          <w:rStyle w:val="af4"/>
        </w:rPr>
        <w:t>cout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4"/>
        </w:rPr>
        <w:t>ostream</w:t>
      </w:r>
      <w:proofErr w:type="spellEnd"/>
      <w:r>
        <w:t xml:space="preserve">, объявленных в пространстве имен </w:t>
      </w:r>
      <w:r w:rsidRPr="00DC5AE2">
        <w:rPr>
          <w:rStyle w:val="af4"/>
        </w:rPr>
        <w:t>std</w:t>
      </w:r>
      <w:r>
        <w:t>.</w:t>
      </w:r>
    </w:p>
    <w:p w:rsidR="00F7324D" w:rsidRDefault="00F7324D" w:rsidP="00F7324D">
      <w:pPr>
        <w:pStyle w:val="a0"/>
      </w:pPr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f4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4"/>
        </w:rPr>
        <w:t>istream</w:t>
      </w:r>
      <w:proofErr w:type="spellEnd"/>
      <w:r>
        <w:t xml:space="preserve">, объявленных в пространстве имен </w:t>
      </w:r>
      <w:r w:rsidRPr="00DC5AE2">
        <w:rPr>
          <w:rStyle w:val="af4"/>
        </w:rPr>
        <w:t>std</w:t>
      </w:r>
      <w:r>
        <w:t>.</w:t>
      </w:r>
    </w:p>
    <w:p w:rsidR="00F7324D" w:rsidRDefault="00F7324D" w:rsidP="00F7324D">
      <w:pPr>
        <w:pStyle w:val="a0"/>
      </w:pPr>
      <w:r>
        <w:t xml:space="preserve">Объявления типов </w:t>
      </w:r>
      <w:proofErr w:type="gramStart"/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proofErr w:type="spellStart"/>
      <w:proofErr w:type="gramEnd"/>
      <w:r w:rsidRPr="00DC5AE2">
        <w:rPr>
          <w:rStyle w:val="af4"/>
        </w:rPr>
        <w:t>ostream</w:t>
      </w:r>
      <w:proofErr w:type="spellEnd"/>
      <w:r w:rsidRPr="003711A2">
        <w:t xml:space="preserve"> </w:t>
      </w:r>
      <w:r>
        <w:t xml:space="preserve">и </w:t>
      </w:r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proofErr w:type="spellStart"/>
      <w:r w:rsidRPr="00DC5AE2">
        <w:rPr>
          <w:rStyle w:val="af4"/>
        </w:rP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proofErr w:type="spellStart"/>
      <w:r w:rsidRPr="00DC5AE2">
        <w:rPr>
          <w:rStyle w:val="af4"/>
        </w:rPr>
        <w:t>cout</w:t>
      </w:r>
      <w:proofErr w:type="spellEnd"/>
      <w:r w:rsidRPr="0064057B">
        <w:t xml:space="preserve"> </w:t>
      </w:r>
      <w:r>
        <w:t xml:space="preserve">и </w:t>
      </w:r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proofErr w:type="spellStart"/>
      <w:r w:rsidRPr="00DC5AE2">
        <w:rPr>
          <w:rStyle w:val="af4"/>
        </w:rPr>
        <w:t>cin</w:t>
      </w:r>
      <w:proofErr w:type="spellEnd"/>
      <w:r>
        <w:t xml:space="preserve"> расположены в заголовочном файле </w:t>
      </w:r>
      <w:r w:rsidRPr="00DC5AE2">
        <w:rPr>
          <w:rStyle w:val="af4"/>
        </w:rPr>
        <w:t>iostream</w:t>
      </w:r>
      <w:r>
        <w:t>.</w:t>
      </w:r>
    </w:p>
    <w:p w:rsidR="00F7324D" w:rsidRDefault="00F7324D" w:rsidP="00F7324D">
      <w:pPr>
        <w:pStyle w:val="a0"/>
      </w:pPr>
      <w:r>
        <w:t xml:space="preserve">Работу со строками осуществлять с помощью типа </w:t>
      </w:r>
      <w:r w:rsidRPr="00DC5AE2">
        <w:rPr>
          <w:rStyle w:val="af4"/>
        </w:rPr>
        <w:t>string</w:t>
      </w:r>
      <w:r>
        <w:t xml:space="preserve">, объявленного в пространстве имен </w:t>
      </w:r>
      <w:r w:rsidRPr="00DC5AE2">
        <w:rPr>
          <w:rStyle w:val="af4"/>
        </w:rPr>
        <w:t>std</w:t>
      </w:r>
      <w:r>
        <w:t>.</w:t>
      </w:r>
    </w:p>
    <w:p w:rsidR="00F7324D" w:rsidRDefault="00F7324D" w:rsidP="00F7324D">
      <w:pPr>
        <w:pStyle w:val="a0"/>
      </w:pPr>
      <w:r>
        <w:t xml:space="preserve">Преобразование простых типов в строке при необходимости осуществлять с помощью функции </w:t>
      </w:r>
      <w:r w:rsidRPr="00DC5AE2">
        <w:rPr>
          <w:rStyle w:val="af4"/>
        </w:rPr>
        <w:t>to</w:t>
      </w:r>
      <w:r w:rsidRPr="00F7324D">
        <w:rPr>
          <w:rStyle w:val="af4"/>
          <w:lang w:val="ru-RU"/>
        </w:rPr>
        <w:t>_</w:t>
      </w:r>
      <w:r w:rsidRPr="00DC5AE2">
        <w:rPr>
          <w:rStyle w:val="af4"/>
        </w:rPr>
        <w:t>string</w:t>
      </w:r>
      <w:r>
        <w:t xml:space="preserve">, объявленной в пространстве имен </w:t>
      </w:r>
      <w:r w:rsidRPr="00DC5AE2">
        <w:rPr>
          <w:rStyle w:val="af4"/>
        </w:rPr>
        <w:t>std</w:t>
      </w:r>
      <w:r>
        <w:t>.</w:t>
      </w:r>
    </w:p>
    <w:p w:rsidR="00F7324D" w:rsidRDefault="00F7324D" w:rsidP="00F7324D">
      <w:pPr>
        <w:pStyle w:val="a0"/>
      </w:pPr>
      <w:r>
        <w:t xml:space="preserve">Объявления типа </w:t>
      </w:r>
      <w:proofErr w:type="gramStart"/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proofErr w:type="gramEnd"/>
      <w:r w:rsidRPr="00DC5AE2">
        <w:rPr>
          <w:rStyle w:val="af4"/>
        </w:rPr>
        <w:t>string</w:t>
      </w:r>
      <w:r>
        <w:t xml:space="preserve"> и перегруженной </w:t>
      </w:r>
      <w:proofErr w:type="spellStart"/>
      <w:r>
        <w:t>фукнции</w:t>
      </w:r>
      <w:proofErr w:type="spellEnd"/>
      <w:r>
        <w:t xml:space="preserve"> </w:t>
      </w:r>
      <w:r w:rsidRPr="00DC5AE2">
        <w:rPr>
          <w:rStyle w:val="af4"/>
        </w:rPr>
        <w:t>std</w:t>
      </w:r>
      <w:r w:rsidRPr="00F7324D">
        <w:rPr>
          <w:rStyle w:val="af4"/>
          <w:lang w:val="ru-RU"/>
        </w:rPr>
        <w:t>::</w:t>
      </w:r>
      <w:r w:rsidRPr="00DC5AE2">
        <w:rPr>
          <w:rStyle w:val="af4"/>
        </w:rPr>
        <w:t>to</w:t>
      </w:r>
      <w:r w:rsidRPr="00F7324D">
        <w:rPr>
          <w:rStyle w:val="af4"/>
          <w:lang w:val="ru-RU"/>
        </w:rPr>
        <w:t>_</w:t>
      </w:r>
      <w:r w:rsidRPr="00DC5AE2">
        <w:rPr>
          <w:rStyle w:val="af4"/>
        </w:rPr>
        <w:t>string</w:t>
      </w:r>
      <w:r>
        <w:t xml:space="preserve"> расположены в заголовочном файле </w:t>
      </w:r>
      <w:r w:rsidRPr="00DC5AE2">
        <w:rPr>
          <w:rStyle w:val="af4"/>
        </w:rPr>
        <w:t>string</w:t>
      </w:r>
      <w:r w:rsidRPr="008E3CE7">
        <w:t>.</w:t>
      </w:r>
    </w:p>
    <w:p w:rsidR="00F7324D" w:rsidRPr="00F7324D" w:rsidRDefault="00F7324D" w:rsidP="00F7324D">
      <w:pPr>
        <w:pStyle w:val="a0"/>
        <w:rPr>
          <w:b/>
          <w:bCs/>
        </w:rPr>
      </w:pPr>
      <w:r w:rsidRPr="00F7324D">
        <w:rPr>
          <w:b/>
          <w:bCs/>
        </w:rPr>
        <w:t>Задание 1.</w:t>
      </w:r>
    </w:p>
    <w:p w:rsidR="00F7324D" w:rsidRDefault="00F7324D" w:rsidP="00F7324D">
      <w:pPr>
        <w:pStyle w:val="a0"/>
      </w:pPr>
      <w:r>
        <w:t xml:space="preserve">Все разработанные функции необходимо записать в файл </w:t>
      </w:r>
      <w:r>
        <w:rPr>
          <w:lang w:val="en-US"/>
        </w:rPr>
        <w:t>main</w:t>
      </w:r>
      <w:r w:rsidRPr="00BA6EA4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следующем порядке:</w:t>
      </w:r>
    </w:p>
    <w:p w:rsidR="00F7324D" w:rsidRPr="00F7324D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ReadPersonAge</w:t>
      </w:r>
      <w:proofErr w:type="spellEnd"/>
    </w:p>
    <w:p w:rsidR="00F7324D" w:rsidRPr="00FD5A5C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</w:t>
      </w:r>
      <w:r w:rsidRPr="00FD5A5C">
        <w:rPr>
          <w:lang w:val="en-US"/>
        </w:rPr>
        <w:t>Name</w:t>
      </w:r>
      <w:proofErr w:type="spellEnd"/>
    </w:p>
    <w:p w:rsidR="00F7324D" w:rsidRPr="00F7324D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ReadPersonHeight</w:t>
      </w:r>
      <w:proofErr w:type="spellEnd"/>
    </w:p>
    <w:p w:rsidR="00F7324D" w:rsidRPr="00F7324D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ReadPersonWeight</w:t>
      </w:r>
      <w:proofErr w:type="spellEnd"/>
    </w:p>
    <w:p w:rsidR="00F7324D" w:rsidRPr="00F7324D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ReadPersonSalary</w:t>
      </w:r>
      <w:proofErr w:type="spellEnd"/>
    </w:p>
    <w:p w:rsidR="00F7324D" w:rsidRPr="00FD5A5C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lastRenderedPageBreak/>
        <w:t>ReadPerson</w:t>
      </w:r>
      <w:r w:rsidRPr="00FD5A5C">
        <w:rPr>
          <w:lang w:val="en-US"/>
        </w:rPr>
        <w:t>Data</w:t>
      </w:r>
      <w:proofErr w:type="spellEnd"/>
      <w:r>
        <w:rPr>
          <w:lang w:val="en-US"/>
        </w:rPr>
        <w:t xml:space="preserve"> (</w:t>
      </w:r>
      <w:r>
        <w:t>вариант</w:t>
      </w:r>
      <w:r w:rsidRPr="00F7324D">
        <w:rPr>
          <w:lang w:val="en-US"/>
        </w:rPr>
        <w:t xml:space="preserve"> 1)</w:t>
      </w:r>
    </w:p>
    <w:p w:rsidR="00F7324D" w:rsidRDefault="00F7324D" w:rsidP="00F7324D">
      <w:pPr>
        <w:pStyle w:val="a0"/>
        <w:rPr>
          <w:lang w:val="en-US"/>
        </w:rPr>
      </w:pPr>
      <w:proofErr w:type="spellStart"/>
      <w:r w:rsidRPr="00F7324D">
        <w:rPr>
          <w:lang w:val="en-US"/>
        </w:rPr>
        <w:t>ReadPerson</w:t>
      </w:r>
      <w:r w:rsidRPr="00FD5A5C">
        <w:rPr>
          <w:lang w:val="en-US"/>
        </w:rPr>
        <w:t>Data</w:t>
      </w:r>
      <w:proofErr w:type="spellEnd"/>
      <w:r w:rsidRPr="00F7324D">
        <w:rPr>
          <w:lang w:val="en-US"/>
        </w:rPr>
        <w:t xml:space="preserve"> (</w:t>
      </w:r>
      <w:r>
        <w:t>вариант</w:t>
      </w:r>
      <w:r w:rsidRPr="00F7324D">
        <w:rPr>
          <w:lang w:val="en-US"/>
        </w:rPr>
        <w:t xml:space="preserve"> 2)</w:t>
      </w:r>
    </w:p>
    <w:p w:rsidR="00F7324D" w:rsidRPr="00FD5A5C" w:rsidRDefault="00F7324D" w:rsidP="00F7324D">
      <w:pPr>
        <w:pStyle w:val="a0"/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:rsidR="00F7324D" w:rsidRPr="00F7324D" w:rsidRDefault="00F7324D" w:rsidP="00F7324D">
      <w:pPr>
        <w:pStyle w:val="a0"/>
      </w:pPr>
      <w:r>
        <w:rPr>
          <w:lang w:val="en-US"/>
        </w:rPr>
        <w:t>M</w:t>
      </w:r>
      <w:r w:rsidRPr="00FD5A5C">
        <w:rPr>
          <w:lang w:val="en-US"/>
        </w:rPr>
        <w:t>ain</w:t>
      </w:r>
    </w:p>
    <w:p w:rsidR="00F7324D" w:rsidRDefault="00F7324D" w:rsidP="00F7324D">
      <w:pPr>
        <w:pStyle w:val="a0"/>
      </w:pPr>
    </w:p>
    <w:p w:rsidR="00F7324D" w:rsidRPr="00F7324D" w:rsidRDefault="00F7324D" w:rsidP="00F7324D">
      <w:pPr>
        <w:pStyle w:val="a0"/>
        <w:rPr>
          <w:b/>
          <w:bCs/>
        </w:rPr>
      </w:pPr>
      <w:r w:rsidRPr="00F7324D">
        <w:rPr>
          <w:b/>
          <w:bCs/>
        </w:rPr>
        <w:t>Задание 2.</w:t>
      </w:r>
    </w:p>
    <w:p w:rsidR="00F7324D" w:rsidRPr="005B601B" w:rsidRDefault="00F7324D" w:rsidP="00F7324D">
      <w:pPr>
        <w:pStyle w:val="a0"/>
      </w:pPr>
      <w: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:rsidR="00F7324D" w:rsidRDefault="00F7324D" w:rsidP="00F7324D"/>
    <w:p w:rsidR="00F7324D" w:rsidRPr="00F7324D" w:rsidRDefault="00F7324D" w:rsidP="00F7324D">
      <w:r w:rsidRPr="00F7324D">
        <w:t xml:space="preserve">Таблица 1 – Описание функций </w:t>
      </w:r>
      <w:proofErr w:type="spellStart"/>
      <w:r w:rsidRPr="00F7324D">
        <w:rPr>
          <w:lang w:val="en-US"/>
        </w:rPr>
        <w:t>ReadPersonAge</w:t>
      </w:r>
      <w:proofErr w:type="spellEnd"/>
      <w:r w:rsidRPr="00F7324D">
        <w:t xml:space="preserve"> и </w:t>
      </w:r>
      <w:proofErr w:type="spellStart"/>
      <w:r w:rsidRPr="00F7324D">
        <w:rPr>
          <w:lang w:val="en-US"/>
        </w:rPr>
        <w:t>ReadPersonName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52"/>
        <w:gridCol w:w="2551"/>
        <w:gridCol w:w="3141"/>
      </w:tblGrid>
      <w:tr w:rsidR="00F7324D" w:rsidRPr="00F7324D" w:rsidTr="009F0738">
        <w:tc>
          <w:tcPr>
            <w:tcW w:w="3823" w:type="dxa"/>
            <w:shd w:val="clear" w:color="auto" w:fill="FFFFFF" w:themeFill="background1"/>
          </w:tcPr>
          <w:p w:rsidR="00F7324D" w:rsidRPr="00F7324D" w:rsidRDefault="00F7324D" w:rsidP="009F0738">
            <w:pPr>
              <w:rPr>
                <w:b/>
                <w:bCs/>
              </w:rPr>
            </w:pPr>
          </w:p>
        </w:tc>
        <w:tc>
          <w:tcPr>
            <w:tcW w:w="2595" w:type="dxa"/>
            <w:shd w:val="clear" w:color="auto" w:fill="FFFFFF" w:themeFill="background1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ReadPersonAge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</w:t>
            </w:r>
            <w:proofErr w:type="spellEnd"/>
            <w:r w:rsidRPr="00F7324D">
              <w:rPr>
                <w:b/>
                <w:bCs/>
                <w:lang w:val="en-US"/>
              </w:rPr>
              <w:t>Name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b/>
                <w:bCs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Назначение функции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возраста человека</w:t>
            </w: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имени человека</w:t>
            </w: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Выходные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возвращаемое значение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возраст 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unsigned short</w:t>
            </w:r>
            <w:r w:rsidRPr="00F7324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имя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proofErr w:type="gramStart"/>
            <w:r w:rsidRPr="00F7324D">
              <w:rPr>
                <w:rFonts w:ascii="Times New Roman" w:hAnsi="Times New Roman" w:cs="Times New Roman"/>
                <w:lang w:val="en-US"/>
              </w:rPr>
              <w:t>std::</w:t>
            </w:r>
            <w:proofErr w:type="gramEnd"/>
            <w:r w:rsidRPr="00F7324D">
              <w:rPr>
                <w:rFonts w:ascii="Times New Roman" w:hAnsi="Times New Roman" w:cs="Times New Roman"/>
                <w:lang w:val="en-US"/>
              </w:rPr>
              <w:t>string</w:t>
            </w:r>
            <w:r w:rsidRPr="00F7324D">
              <w:rPr>
                <w:rFonts w:ascii="Times New Roman" w:hAnsi="Times New Roman" w:cs="Times New Roman"/>
              </w:rPr>
              <w:t>)</w:t>
            </w: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с помощью указателей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</w:tbl>
    <w:p w:rsidR="00F7324D" w:rsidRPr="00F7324D" w:rsidRDefault="00F7324D" w:rsidP="00F7324D">
      <w:r w:rsidRPr="00F7324D">
        <w:t xml:space="preserve">Таблица 2 – Описание функций </w:t>
      </w:r>
      <w:proofErr w:type="spellStart"/>
      <w:r w:rsidRPr="00F7324D">
        <w:t>ReadPersonHeight</w:t>
      </w:r>
      <w:proofErr w:type="spellEnd"/>
      <w:r w:rsidRPr="00F7324D">
        <w:t xml:space="preserve"> и </w:t>
      </w:r>
      <w:proofErr w:type="spellStart"/>
      <w:r w:rsidRPr="00F7324D">
        <w:t>ReadPersonWeight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34"/>
        <w:gridCol w:w="2566"/>
        <w:gridCol w:w="3144"/>
      </w:tblGrid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rPr>
                <w:b/>
                <w:bCs/>
              </w:rPr>
            </w:pPr>
          </w:p>
        </w:tc>
        <w:tc>
          <w:tcPr>
            <w:tcW w:w="2595" w:type="dxa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ReadPersonHeight</w:t>
            </w:r>
            <w:proofErr w:type="spellEnd"/>
          </w:p>
        </w:tc>
        <w:tc>
          <w:tcPr>
            <w:tcW w:w="3210" w:type="dxa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ReadPersonWeight</w:t>
            </w:r>
            <w:proofErr w:type="spellEnd"/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b/>
                <w:bCs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Назначение функции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роста человека</w:t>
            </w: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веса человека</w:t>
            </w: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Выходные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вес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unsigned short</w:t>
            </w:r>
            <w:r w:rsidRPr="00F7324D">
              <w:rPr>
                <w:rFonts w:ascii="Times New Roman" w:hAnsi="Times New Roman" w:cs="Times New Roman"/>
              </w:rPr>
              <w:t>)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с помощью указателя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lastRenderedPageBreak/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рост</w:t>
            </w:r>
            <w:r w:rsidRPr="00F7324D">
              <w:rPr>
                <w:rFonts w:ascii="Times New Roman" w:hAnsi="Times New Roman" w:cs="Times New Roman"/>
                <w:lang w:val="en-US"/>
              </w:rPr>
              <w:t>: height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unsigned short</w:t>
            </w:r>
            <w:r w:rsidRPr="00F7324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</w:tbl>
    <w:p w:rsidR="00F7324D" w:rsidRPr="00F7324D" w:rsidRDefault="00F7324D" w:rsidP="00F7324D">
      <w:r w:rsidRPr="00F7324D">
        <w:t xml:space="preserve">Таблица 3 – Описание функций </w:t>
      </w:r>
      <w:proofErr w:type="spellStart"/>
      <w:r w:rsidRPr="00F7324D">
        <w:t>ReadPersonSalary</w:t>
      </w:r>
      <w:proofErr w:type="spellEnd"/>
      <w:r w:rsidRPr="00F7324D">
        <w:t xml:space="preserve"> и </w:t>
      </w:r>
      <w:proofErr w:type="spellStart"/>
      <w:r w:rsidRPr="00F7324D">
        <w:t>WritePersonData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67"/>
        <w:gridCol w:w="2569"/>
        <w:gridCol w:w="3108"/>
      </w:tblGrid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rPr>
                <w:b/>
                <w:bCs/>
              </w:rPr>
            </w:pPr>
          </w:p>
        </w:tc>
        <w:tc>
          <w:tcPr>
            <w:tcW w:w="2595" w:type="dxa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ReadPersonSalary</w:t>
            </w:r>
            <w:proofErr w:type="spellEnd"/>
          </w:p>
        </w:tc>
        <w:tc>
          <w:tcPr>
            <w:tcW w:w="3210" w:type="dxa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bookmarkStart w:id="2" w:name="_Hlk87805294"/>
            <w:r w:rsidRPr="00F7324D">
              <w:rPr>
                <w:b/>
                <w:bCs/>
                <w:lang w:val="en-US"/>
              </w:rPr>
              <w:t>Write</w:t>
            </w:r>
            <w:proofErr w:type="spellStart"/>
            <w:r w:rsidRPr="00F7324D">
              <w:rPr>
                <w:b/>
                <w:bCs/>
              </w:rPr>
              <w:t>Person</w:t>
            </w:r>
            <w:proofErr w:type="spellEnd"/>
            <w:r w:rsidRPr="00F7324D">
              <w:rPr>
                <w:b/>
                <w:bCs/>
                <w:lang w:val="en-US"/>
              </w:rPr>
              <w:t>Data</w:t>
            </w:r>
            <w:bookmarkEnd w:id="2"/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b/>
                <w:bCs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Назначение функции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заработной платы человека</w:t>
            </w: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вывод на экран имени, возраста, роста, веса, заработной платы человека.</w:t>
            </w: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Входные данные:</w:t>
            </w:r>
          </w:p>
        </w:tc>
      </w:tr>
      <w:tr w:rsidR="00F7324D" w:rsidRPr="00F7324D" w:rsidTr="009F0738">
        <w:trPr>
          <w:trHeight w:val="41"/>
        </w:trPr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324D" w:rsidRPr="00F7324D" w:rsidTr="009F0738">
        <w:tc>
          <w:tcPr>
            <w:tcW w:w="3823" w:type="dxa"/>
            <w:vMerge w:val="restart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vMerge w:val="restart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имя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proofErr w:type="spellStart"/>
            <w:r w:rsidRPr="00F7324D">
              <w:rPr>
                <w:rFonts w:ascii="Times New Roman" w:hAnsi="Times New Roman" w:cs="Times New Roman"/>
              </w:rPr>
              <w:t>const</w:t>
            </w:r>
            <w:proofErr w:type="spellEnd"/>
            <w:r w:rsidRPr="00F732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7324D">
              <w:rPr>
                <w:rFonts w:ascii="Times New Roman" w:hAnsi="Times New Roman" w:cs="Times New Roman"/>
              </w:rPr>
              <w:t>std</w:t>
            </w:r>
            <w:proofErr w:type="spellEnd"/>
            <w:r w:rsidRPr="00F7324D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F7324D">
              <w:rPr>
                <w:rFonts w:ascii="Times New Roman" w:hAnsi="Times New Roman" w:cs="Times New Roman"/>
              </w:rPr>
              <w:t>string</w:t>
            </w:r>
            <w:proofErr w:type="spellEnd"/>
            <w:r w:rsidRPr="00F7324D">
              <w:rPr>
                <w:rFonts w:ascii="Times New Roman" w:hAnsi="Times New Roman" w:cs="Times New Roman"/>
              </w:rPr>
              <w:t xml:space="preserve"> </w:t>
            </w:r>
            <w:r w:rsidRPr="00F7324D">
              <w:rPr>
                <w:rFonts w:ascii="Times New Roman" w:hAnsi="Times New Roman" w:cs="Times New Roman"/>
                <w:lang w:val="en-US"/>
              </w:rPr>
              <w:t>&amp;)</w:t>
            </w:r>
          </w:p>
        </w:tc>
      </w:tr>
      <w:tr w:rsidR="00F7324D" w:rsidRPr="00F7324D" w:rsidTr="009F0738">
        <w:tc>
          <w:tcPr>
            <w:tcW w:w="3823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рост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[</w:t>
            </w:r>
            <w:r w:rsidRPr="00F7324D">
              <w:rPr>
                <w:rFonts w:ascii="Times New Roman" w:hAnsi="Times New Roman" w:cs="Times New Roman"/>
              </w:rPr>
              <w:t>по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324D">
              <w:rPr>
                <w:rFonts w:ascii="Times New Roman" w:hAnsi="Times New Roman" w:cs="Times New Roman"/>
              </w:rPr>
              <w:t>умолчанию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“”]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 xml:space="preserve">(const </w:t>
            </w:r>
            <w:proofErr w:type="gramStart"/>
            <w:r w:rsidRPr="00F7324D">
              <w:rPr>
                <w:rFonts w:ascii="Times New Roman" w:hAnsi="Times New Roman" w:cs="Times New Roman"/>
                <w:lang w:val="en-US"/>
              </w:rPr>
              <w:t>std::</w:t>
            </w:r>
            <w:proofErr w:type="gramEnd"/>
            <w:r w:rsidRPr="00F7324D">
              <w:rPr>
                <w:rFonts w:ascii="Times New Roman" w:hAnsi="Times New Roman" w:cs="Times New Roman"/>
                <w:lang w:val="en-US"/>
              </w:rPr>
              <w:t>string &amp;)</w:t>
            </w:r>
          </w:p>
        </w:tc>
      </w:tr>
      <w:tr w:rsidR="00F7324D" w:rsidRPr="00F7324D" w:rsidTr="009F0738">
        <w:tc>
          <w:tcPr>
            <w:tcW w:w="3823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вес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[</w:t>
            </w:r>
            <w:r w:rsidRPr="00F7324D">
              <w:rPr>
                <w:rFonts w:ascii="Times New Roman" w:hAnsi="Times New Roman" w:cs="Times New Roman"/>
              </w:rPr>
              <w:t>по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324D">
              <w:rPr>
                <w:rFonts w:ascii="Times New Roman" w:hAnsi="Times New Roman" w:cs="Times New Roman"/>
              </w:rPr>
              <w:t>умолчанию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“”]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 xml:space="preserve">(const </w:t>
            </w:r>
            <w:proofErr w:type="gramStart"/>
            <w:r w:rsidRPr="00F7324D">
              <w:rPr>
                <w:rFonts w:ascii="Times New Roman" w:hAnsi="Times New Roman" w:cs="Times New Roman"/>
                <w:lang w:val="en-US"/>
              </w:rPr>
              <w:t>std::</w:t>
            </w:r>
            <w:proofErr w:type="gramEnd"/>
            <w:r w:rsidRPr="00F7324D">
              <w:rPr>
                <w:rFonts w:ascii="Times New Roman" w:hAnsi="Times New Roman" w:cs="Times New Roman"/>
                <w:lang w:val="en-US"/>
              </w:rPr>
              <w:t>string &amp;)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Возраст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(const unsigned short</w:t>
            </w:r>
            <w:r w:rsidRPr="00F7324D">
              <w:rPr>
                <w:rFonts w:ascii="Times New Roman" w:hAnsi="Times New Roman" w:cs="Times New Roman"/>
              </w:rPr>
              <w:t xml:space="preserve"> *</w:t>
            </w:r>
            <w:r w:rsidRPr="00F7324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заработная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7324D">
              <w:rPr>
                <w:rFonts w:ascii="Times New Roman" w:hAnsi="Times New Roman" w:cs="Times New Roman"/>
              </w:rPr>
              <w:t>плата</w:t>
            </w:r>
            <w:r w:rsidRPr="00F7324D">
              <w:rPr>
                <w:rFonts w:ascii="Times New Roman" w:hAnsi="Times New Roman" w:cs="Times New Roman"/>
                <w:lang w:val="en-US"/>
              </w:rPr>
              <w:t>: salary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F7324D">
              <w:rPr>
                <w:rFonts w:ascii="Times New Roman" w:hAnsi="Times New Roman" w:cs="Times New Roman"/>
                <w:lang w:val="en-US"/>
              </w:rPr>
              <w:t>std::</w:t>
            </w:r>
            <w:proofErr w:type="gramEnd"/>
            <w:r w:rsidRPr="00F7324D">
              <w:rPr>
                <w:rFonts w:ascii="Times New Roman" w:hAnsi="Times New Roman" w:cs="Times New Roman"/>
                <w:lang w:val="en-US"/>
              </w:rPr>
              <w:t>string)</w:t>
            </w: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Выходные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с помощью указателя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заработная плата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double *</w:t>
            </w:r>
            <w:r w:rsidRPr="00F7324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</w:tbl>
    <w:p w:rsidR="00F7324D" w:rsidRPr="00F7324D" w:rsidRDefault="00F7324D" w:rsidP="00F7324D">
      <w:r w:rsidRPr="00F7324D">
        <w:t xml:space="preserve">Таблица 4 – Описание перегруженных функций </w:t>
      </w:r>
      <w:proofErr w:type="spellStart"/>
      <w:r w:rsidRPr="00F7324D">
        <w:t>ReadPersonData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91"/>
        <w:gridCol w:w="2533"/>
        <w:gridCol w:w="3120"/>
      </w:tblGrid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rPr>
                <w:b/>
                <w:bCs/>
              </w:rPr>
            </w:pPr>
          </w:p>
        </w:tc>
        <w:tc>
          <w:tcPr>
            <w:tcW w:w="5805" w:type="dxa"/>
            <w:gridSpan w:val="2"/>
          </w:tcPr>
          <w:p w:rsidR="00F7324D" w:rsidRPr="00F7324D" w:rsidRDefault="00F7324D" w:rsidP="009F0738">
            <w:pPr>
              <w:jc w:val="center"/>
              <w:rPr>
                <w:b/>
                <w:bCs/>
              </w:rPr>
            </w:pPr>
            <w:proofErr w:type="spellStart"/>
            <w:r w:rsidRPr="00F7324D">
              <w:rPr>
                <w:b/>
                <w:bCs/>
              </w:rPr>
              <w:t>ReadPerson</w:t>
            </w:r>
            <w:proofErr w:type="spellEnd"/>
            <w:r w:rsidRPr="00F7324D">
              <w:rPr>
                <w:b/>
                <w:bCs/>
                <w:lang w:val="en-US"/>
              </w:rPr>
              <w:t>Data (</w:t>
            </w:r>
            <w:r w:rsidRPr="00F7324D">
              <w:rPr>
                <w:b/>
                <w:bCs/>
              </w:rPr>
              <w:t>перегруженная функция)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b/>
                <w:bCs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Назначение функции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имя, возраст и заработную плату человека. Для ввода использовать разработанные ранее функции</w:t>
            </w:r>
          </w:p>
        </w:tc>
        <w:tc>
          <w:tcPr>
            <w:tcW w:w="3210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Осуществляет ввод с клавиатуры имя, возраст, рост и вес человека. Для ввода использовать разработанные ранее функции.</w:t>
            </w: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Входные данные:</w:t>
            </w:r>
          </w:p>
        </w:tc>
      </w:tr>
      <w:tr w:rsidR="00F7324D" w:rsidRPr="00F7324D" w:rsidTr="009F0738">
        <w:trPr>
          <w:trHeight w:val="41"/>
        </w:trPr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значению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через параметры с использованием указателей 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9628" w:type="dxa"/>
            <w:gridSpan w:val="3"/>
            <w:shd w:val="clear" w:color="auto" w:fill="D9D9D9" w:themeFill="background1" w:themeFillShade="D9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b/>
                <w:bCs/>
              </w:rPr>
              <w:t>Выходные данные: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возвращаемое значение</w:t>
            </w:r>
          </w:p>
        </w:tc>
        <w:tc>
          <w:tcPr>
            <w:tcW w:w="2595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vMerge w:val="restart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по ссылке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имя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7324D">
              <w:rPr>
                <w:rFonts w:ascii="Times New Roman" w:hAnsi="Times New Roman" w:cs="Times New Roman"/>
              </w:rPr>
              <w:t>std</w:t>
            </w:r>
            <w:proofErr w:type="spellEnd"/>
            <w:r w:rsidRPr="00F7324D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F7324D">
              <w:rPr>
                <w:rFonts w:ascii="Times New Roman" w:hAnsi="Times New Roman" w:cs="Times New Roman"/>
              </w:rPr>
              <w:t>string</w:t>
            </w:r>
            <w:proofErr w:type="spellEnd"/>
            <w:r w:rsidRPr="00F7324D">
              <w:rPr>
                <w:rFonts w:ascii="Times New Roman" w:hAnsi="Times New Roman" w:cs="Times New Roman"/>
              </w:rPr>
              <w:t xml:space="preserve"> </w:t>
            </w:r>
            <w:r w:rsidRPr="00F7324D">
              <w:rPr>
                <w:rFonts w:ascii="Times New Roman" w:hAnsi="Times New Roman" w:cs="Times New Roman"/>
                <w:lang w:val="en-US"/>
              </w:rPr>
              <w:t>&amp;)</w:t>
            </w: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имя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7324D">
              <w:rPr>
                <w:rFonts w:ascii="Times New Roman" w:hAnsi="Times New Roman" w:cs="Times New Roman"/>
              </w:rPr>
              <w:t>std</w:t>
            </w:r>
            <w:proofErr w:type="spellEnd"/>
            <w:r w:rsidRPr="00F7324D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F7324D">
              <w:rPr>
                <w:rFonts w:ascii="Times New Roman" w:hAnsi="Times New Roman" w:cs="Times New Roman"/>
              </w:rPr>
              <w:t>string</w:t>
            </w:r>
            <w:proofErr w:type="spellEnd"/>
            <w:r w:rsidRPr="00F7324D">
              <w:rPr>
                <w:rFonts w:ascii="Times New Roman" w:hAnsi="Times New Roman" w:cs="Times New Roman"/>
              </w:rPr>
              <w:t xml:space="preserve"> </w:t>
            </w:r>
            <w:r w:rsidRPr="00F7324D">
              <w:rPr>
                <w:rFonts w:ascii="Times New Roman" w:hAnsi="Times New Roman" w:cs="Times New Roman"/>
                <w:lang w:val="en-US"/>
              </w:rPr>
              <w:t>&amp;)</w:t>
            </w:r>
          </w:p>
        </w:tc>
      </w:tr>
      <w:tr w:rsidR="00F7324D" w:rsidRPr="00F7324D" w:rsidTr="009F0738">
        <w:tc>
          <w:tcPr>
            <w:tcW w:w="3823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возраст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(unsigned short &amp;)</w:t>
            </w:r>
          </w:p>
        </w:tc>
        <w:tc>
          <w:tcPr>
            <w:tcW w:w="3210" w:type="dxa"/>
            <w:shd w:val="clear" w:color="auto" w:fill="F2F2F2" w:themeFill="background1" w:themeFillShade="F2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F7324D">
              <w:rPr>
                <w:rFonts w:ascii="Times New Roman" w:hAnsi="Times New Roman" w:cs="Times New Roman"/>
              </w:rPr>
              <w:t>возраст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  <w:lang w:val="en-US"/>
              </w:rPr>
              <w:t>(unsigned short &amp;)</w:t>
            </w:r>
          </w:p>
        </w:tc>
      </w:tr>
      <w:tr w:rsidR="00F7324D" w:rsidRPr="00F7324D" w:rsidTr="009F0738">
        <w:tc>
          <w:tcPr>
            <w:tcW w:w="3823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shd w:val="clear" w:color="auto" w:fill="FFFF00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заработная плата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 xml:space="preserve">double </w:t>
            </w:r>
            <w:r w:rsidRPr="00F7324D">
              <w:rPr>
                <w:rFonts w:ascii="Times New Roman" w:hAnsi="Times New Roman" w:cs="Times New Roman"/>
              </w:rPr>
              <w:t>&amp;)</w:t>
            </w:r>
          </w:p>
        </w:tc>
        <w:tc>
          <w:tcPr>
            <w:tcW w:w="3210" w:type="dxa"/>
            <w:shd w:val="clear" w:color="auto" w:fill="FFFF00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рост 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unsigned short</w:t>
            </w:r>
            <w:r w:rsidRPr="00F7324D">
              <w:rPr>
                <w:rFonts w:ascii="Times New Roman" w:hAnsi="Times New Roman" w:cs="Times New Roman"/>
              </w:rPr>
              <w:t xml:space="preserve"> &amp;)</w:t>
            </w:r>
          </w:p>
        </w:tc>
      </w:tr>
      <w:tr w:rsidR="00F7324D" w:rsidRPr="00F7324D" w:rsidTr="009F0738">
        <w:tc>
          <w:tcPr>
            <w:tcW w:w="3823" w:type="dxa"/>
            <w:vMerge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2595" w:type="dxa"/>
            <w:shd w:val="clear" w:color="auto" w:fill="FFFF00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FFF00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 xml:space="preserve">вес </w:t>
            </w:r>
          </w:p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(</w:t>
            </w:r>
            <w:r w:rsidRPr="00F7324D">
              <w:rPr>
                <w:rFonts w:ascii="Times New Roman" w:hAnsi="Times New Roman" w:cs="Times New Roman"/>
                <w:lang w:val="en-US"/>
              </w:rPr>
              <w:t>unsigned short</w:t>
            </w:r>
            <w:r w:rsidRPr="00F7324D">
              <w:rPr>
                <w:rFonts w:ascii="Times New Roman" w:hAnsi="Times New Roman" w:cs="Times New Roman"/>
              </w:rPr>
              <w:t xml:space="preserve"> &amp;)</w:t>
            </w:r>
          </w:p>
        </w:tc>
      </w:tr>
      <w:tr w:rsidR="00F7324D" w:rsidRPr="00F7324D" w:rsidTr="009F0738">
        <w:tc>
          <w:tcPr>
            <w:tcW w:w="3823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параметры с помощью указателя</w:t>
            </w:r>
          </w:p>
        </w:tc>
        <w:tc>
          <w:tcPr>
            <w:tcW w:w="2595" w:type="dxa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vAlign w:val="center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  <w:tr w:rsidR="00F7324D" w:rsidRPr="00F7324D" w:rsidTr="009F0738">
        <w:tc>
          <w:tcPr>
            <w:tcW w:w="3823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  <w:r w:rsidRPr="00F7324D">
              <w:rPr>
                <w:rFonts w:ascii="Times New Roman" w:hAnsi="Times New Roman" w:cs="Times New Roman"/>
              </w:rPr>
              <w:t>через глобальные объекты</w:t>
            </w:r>
          </w:p>
        </w:tc>
        <w:tc>
          <w:tcPr>
            <w:tcW w:w="2595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  <w:shd w:val="clear" w:color="auto" w:fill="F2F2F2" w:themeFill="background1" w:themeFillShade="F2"/>
          </w:tcPr>
          <w:p w:rsidR="00F7324D" w:rsidRPr="00F7324D" w:rsidRDefault="00F7324D" w:rsidP="009F0738">
            <w:pPr>
              <w:pStyle w:val="a8"/>
              <w:rPr>
                <w:rFonts w:ascii="Times New Roman" w:hAnsi="Times New Roman" w:cs="Times New Roman"/>
              </w:rPr>
            </w:pPr>
          </w:p>
        </w:tc>
      </w:tr>
    </w:tbl>
    <w:p w:rsidR="00F7324D" w:rsidRDefault="00F7324D" w:rsidP="00F7324D"/>
    <w:p w:rsidR="00F7324D" w:rsidRDefault="00F7324D" w:rsidP="00F7324D">
      <w:pPr>
        <w:pStyle w:val="1"/>
      </w:pPr>
      <w:r>
        <w:t>Выполнение</w:t>
      </w:r>
    </w:p>
    <w:p w:rsidR="00F7324D" w:rsidRDefault="00F7324D" w:rsidP="00FB53AD">
      <w:pPr>
        <w:pStyle w:val="a0"/>
      </w:pPr>
      <w:r>
        <w:t>Задание 1.</w:t>
      </w:r>
    </w:p>
    <w:p w:rsidR="00F7324D" w:rsidRDefault="00F7324D" w:rsidP="00FB53AD">
      <w:pPr>
        <w:pStyle w:val="a0"/>
        <w:rPr>
          <w:lang w:val="en-US"/>
        </w:rPr>
      </w:pPr>
      <w:r>
        <w:t xml:space="preserve">Файл </w:t>
      </w:r>
      <w:r>
        <w:rPr>
          <w:lang w:val="en-US"/>
        </w:rPr>
        <w:t>main.cpp</w:t>
      </w:r>
    </w:p>
    <w:p w:rsidR="00C6397B" w:rsidRPr="00C6397B" w:rsidRDefault="00C6397B" w:rsidP="00F7324D"/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&lt;iostream&gt;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&lt;string&gt;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using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namespace</w:t>
      </w:r>
      <w:r w:rsidRPr="00C6397B">
        <w:rPr>
          <w:color w:val="000000"/>
          <w:lang w:val="en-US"/>
        </w:rPr>
        <w:t xml:space="preserve"> </w:t>
      </w:r>
      <w:r w:rsidRPr="00C6397B">
        <w:rPr>
          <w:color w:val="042E60"/>
          <w:lang w:val="en-US"/>
        </w:rPr>
        <w:t>std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height; </w:t>
      </w:r>
      <w:r w:rsidRPr="00C6397B">
        <w:rPr>
          <w:color w:val="1A5301"/>
          <w:lang w:val="en-US"/>
        </w:rPr>
        <w:t xml:space="preserve">// </w:t>
      </w:r>
      <w:r w:rsidRPr="00C6397B">
        <w:rPr>
          <w:color w:val="1A5301"/>
        </w:rPr>
        <w:t>Глобальная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переменная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salary_string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</w:rPr>
      </w:pPr>
      <w:proofErr w:type="spellStart"/>
      <w:r w:rsidRPr="00C6397B">
        <w:rPr>
          <w:b/>
          <w:bCs/>
          <w:color w:val="88007E"/>
        </w:rPr>
        <w:t>unsigned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short</w:t>
      </w:r>
      <w:proofErr w:type="spellEnd"/>
      <w:r w:rsidRPr="00C6397B">
        <w:rPr>
          <w:color w:val="000000"/>
        </w:rPr>
        <w:t xml:space="preserve"> </w:t>
      </w:r>
      <w:proofErr w:type="spellStart"/>
      <w:proofErr w:type="gramStart"/>
      <w:r w:rsidRPr="00C6397B">
        <w:rPr>
          <w:color w:val="084390"/>
        </w:rPr>
        <w:t>ReadPersonAge</w:t>
      </w:r>
      <w:proofErr w:type="spellEnd"/>
      <w:r w:rsidRPr="00C6397B">
        <w:rPr>
          <w:color w:val="000000"/>
        </w:rPr>
        <w:t>(</w:t>
      </w:r>
      <w:proofErr w:type="gramEnd"/>
      <w:r w:rsidRPr="00C6397B">
        <w:rPr>
          <w:color w:val="000000"/>
        </w:rPr>
        <w:t xml:space="preserve">){ </w:t>
      </w:r>
      <w:r w:rsidRPr="00C6397B">
        <w:rPr>
          <w:color w:val="1A5301"/>
        </w:rPr>
        <w:t>// Осуществляет ввод с клавиатуры возраста 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 w:rsidRPr="00C6397B">
        <w:t>Введите</w:t>
      </w:r>
      <w:r w:rsidRPr="00C6397B">
        <w:rPr>
          <w:lang w:val="en-US"/>
        </w:rPr>
        <w:t xml:space="preserve"> </w:t>
      </w:r>
      <w:r w:rsidRPr="00C6397B">
        <w:t>возраст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PersonAge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</w:t>
      </w:r>
      <w:proofErr w:type="spellStart"/>
      <w:r w:rsidRPr="00C6397B">
        <w:rPr>
          <w:color w:val="000000"/>
          <w:lang w:val="en-US"/>
        </w:rPr>
        <w:t>PersonAge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return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PersonAge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ReadPersonName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){ </w:t>
      </w:r>
      <w:r w:rsidRPr="00C6397B">
        <w:rPr>
          <w:color w:val="1A5301"/>
          <w:lang w:val="en-US"/>
        </w:rPr>
        <w:t xml:space="preserve">// </w:t>
      </w:r>
      <w:r w:rsidRPr="00C6397B"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имени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 w:rsidRPr="00C6397B">
        <w:t>Введите</w:t>
      </w:r>
      <w:r w:rsidRPr="00C6397B">
        <w:rPr>
          <w:lang w:val="en-US"/>
        </w:rPr>
        <w:t xml:space="preserve"> </w:t>
      </w:r>
      <w:r w:rsidRPr="00C6397B">
        <w:t>имя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return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ReadPersonHeight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){ </w:t>
      </w:r>
      <w:r w:rsidRPr="00C6397B">
        <w:rPr>
          <w:color w:val="1A5301"/>
          <w:lang w:val="en-US"/>
        </w:rPr>
        <w:t xml:space="preserve">// </w:t>
      </w:r>
      <w:r w:rsidRPr="00C6397B"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роста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 w:rsidRPr="00C6397B">
        <w:t>Введите</w:t>
      </w:r>
      <w:r w:rsidRPr="00C6397B">
        <w:rPr>
          <w:lang w:val="en-US"/>
        </w:rPr>
        <w:t xml:space="preserve"> </w:t>
      </w:r>
      <w:r w:rsidRPr="00C6397B">
        <w:t>рост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</w:t>
      </w:r>
      <w:r w:rsidRPr="00C6397B">
        <w:rPr>
          <w:color w:val="294B4E"/>
          <w:lang w:val="en-US"/>
        </w:rPr>
        <w:t>height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ReadPersonWeight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weight){ </w:t>
      </w:r>
      <w:r w:rsidRPr="00C6397B">
        <w:rPr>
          <w:color w:val="1A5301"/>
          <w:lang w:val="en-US"/>
        </w:rPr>
        <w:t xml:space="preserve">// </w:t>
      </w:r>
      <w:r w:rsidRPr="00C6397B"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веса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 w:rsidRPr="00C6397B">
        <w:t>Введите</w:t>
      </w:r>
      <w:r w:rsidRPr="00C6397B">
        <w:rPr>
          <w:lang w:val="en-US"/>
        </w:rPr>
        <w:t xml:space="preserve"> </w:t>
      </w:r>
      <w:r w:rsidRPr="00C6397B">
        <w:t>вес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endl;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weight;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>}</w:t>
      </w:r>
    </w:p>
    <w:p w:rsidR="00C6397B" w:rsidRPr="00C6397B" w:rsidRDefault="00C6397B" w:rsidP="00C6397B">
      <w:pPr>
        <w:pStyle w:val="a8"/>
        <w:rPr>
          <w:color w:val="000000"/>
        </w:rPr>
      </w:pPr>
      <w:proofErr w:type="spellStart"/>
      <w:r w:rsidRPr="00C6397B">
        <w:rPr>
          <w:b/>
          <w:bCs/>
          <w:color w:val="88007E"/>
        </w:rPr>
        <w:t>void</w:t>
      </w:r>
      <w:proofErr w:type="spellEnd"/>
      <w:r w:rsidRPr="00C6397B">
        <w:rPr>
          <w:color w:val="000000"/>
        </w:rPr>
        <w:t xml:space="preserve"> </w:t>
      </w:r>
      <w:proofErr w:type="spellStart"/>
      <w:proofErr w:type="gramStart"/>
      <w:r w:rsidRPr="00C6397B">
        <w:rPr>
          <w:color w:val="084390"/>
        </w:rPr>
        <w:t>ReadPersonSalary</w:t>
      </w:r>
      <w:proofErr w:type="spellEnd"/>
      <w:r w:rsidRPr="00C6397B">
        <w:rPr>
          <w:color w:val="000000"/>
        </w:rPr>
        <w:t>(</w:t>
      </w:r>
      <w:proofErr w:type="spellStart"/>
      <w:proofErr w:type="gramEnd"/>
      <w:r w:rsidRPr="00C6397B">
        <w:rPr>
          <w:b/>
          <w:bCs/>
          <w:color w:val="88007E"/>
        </w:rPr>
        <w:t>double</w:t>
      </w:r>
      <w:proofErr w:type="spellEnd"/>
      <w:r w:rsidRPr="00C6397B">
        <w:rPr>
          <w:color w:val="000000"/>
        </w:rPr>
        <w:t xml:space="preserve"> *</w:t>
      </w:r>
      <w:proofErr w:type="spellStart"/>
      <w:r w:rsidRPr="00C6397B">
        <w:rPr>
          <w:color w:val="000000"/>
        </w:rPr>
        <w:t>salary</w:t>
      </w:r>
      <w:proofErr w:type="spellEnd"/>
      <w:r w:rsidRPr="00C6397B">
        <w:rPr>
          <w:color w:val="000000"/>
        </w:rPr>
        <w:t xml:space="preserve">){ </w:t>
      </w:r>
      <w:r w:rsidRPr="00C6397B">
        <w:rPr>
          <w:color w:val="1A5301"/>
        </w:rPr>
        <w:t>// Осуществляет ввод с клавиатуры заработной платы человека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5C2699"/>
        </w:rPr>
        <w:t>cout</w:t>
      </w:r>
      <w:proofErr w:type="spellEnd"/>
      <w:r w:rsidRPr="00C6397B">
        <w:rPr>
          <w:color w:val="000000"/>
        </w:rPr>
        <w:t xml:space="preserve"> </w:t>
      </w:r>
      <w:proofErr w:type="gramStart"/>
      <w:r w:rsidRPr="00C6397B">
        <w:rPr>
          <w:color w:val="000000"/>
        </w:rPr>
        <w:t xml:space="preserve">&lt;&lt; </w:t>
      </w:r>
      <w:r w:rsidRPr="00C6397B">
        <w:t>"</w:t>
      </w:r>
      <w:proofErr w:type="gramEnd"/>
      <w:r w:rsidRPr="00C6397B">
        <w:t>Введите заработную плату"</w:t>
      </w:r>
      <w:r w:rsidRPr="00C6397B">
        <w:rPr>
          <w:color w:val="000000"/>
        </w:rPr>
        <w:t xml:space="preserve"> &lt;&lt; </w:t>
      </w:r>
      <w:proofErr w:type="spellStart"/>
      <w:r w:rsidRPr="00C6397B">
        <w:rPr>
          <w:color w:val="000000"/>
        </w:rPr>
        <w:t>endl</w:t>
      </w:r>
      <w:proofErr w:type="spellEnd"/>
      <w:r w:rsidRPr="00C6397B">
        <w:rPr>
          <w:color w:val="000000"/>
        </w:rPr>
        <w:t>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proofErr w:type="gramStart"/>
      <w:r w:rsidRPr="00C6397B">
        <w:rPr>
          <w:color w:val="5C2699"/>
        </w:rPr>
        <w:t>cin</w:t>
      </w:r>
      <w:proofErr w:type="spellEnd"/>
      <w:r w:rsidRPr="00C6397B">
        <w:rPr>
          <w:color w:val="000000"/>
        </w:rPr>
        <w:t xml:space="preserve"> &gt;</w:t>
      </w:r>
      <w:proofErr w:type="gramEnd"/>
      <w:r w:rsidRPr="00C6397B">
        <w:rPr>
          <w:color w:val="000000"/>
        </w:rPr>
        <w:t>&gt; *</w:t>
      </w:r>
      <w:proofErr w:type="spellStart"/>
      <w:r w:rsidRPr="00C6397B">
        <w:rPr>
          <w:color w:val="000000"/>
        </w:rPr>
        <w:t>salary</w:t>
      </w:r>
      <w:proofErr w:type="spellEnd"/>
      <w:r w:rsidRPr="00C6397B">
        <w:rPr>
          <w:color w:val="000000"/>
        </w:rPr>
        <w:t>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>}</w:t>
      </w:r>
    </w:p>
    <w:p w:rsidR="00C6397B" w:rsidRPr="00C6397B" w:rsidRDefault="00C6397B" w:rsidP="00C6397B">
      <w:pPr>
        <w:pStyle w:val="a8"/>
        <w:rPr>
          <w:color w:val="000000"/>
        </w:rPr>
      </w:pPr>
      <w:proofErr w:type="spellStart"/>
      <w:r w:rsidRPr="00C6397B">
        <w:rPr>
          <w:b/>
          <w:bCs/>
          <w:color w:val="88007E"/>
        </w:rPr>
        <w:t>void</w:t>
      </w:r>
      <w:proofErr w:type="spellEnd"/>
      <w:r w:rsidRPr="00C6397B">
        <w:rPr>
          <w:color w:val="000000"/>
        </w:rPr>
        <w:t xml:space="preserve"> </w:t>
      </w:r>
      <w:proofErr w:type="spellStart"/>
      <w:proofErr w:type="gramStart"/>
      <w:r w:rsidRPr="00C6397B">
        <w:rPr>
          <w:color w:val="084390"/>
        </w:rPr>
        <w:t>WritePersonData</w:t>
      </w:r>
      <w:proofErr w:type="spellEnd"/>
      <w:r w:rsidRPr="00C6397B">
        <w:rPr>
          <w:color w:val="000000"/>
        </w:rPr>
        <w:t>(</w:t>
      </w:r>
      <w:proofErr w:type="spellStart"/>
      <w:proofErr w:type="gramEnd"/>
      <w:r w:rsidRPr="00C6397B">
        <w:rPr>
          <w:b/>
          <w:bCs/>
          <w:color w:val="88007E"/>
        </w:rPr>
        <w:t>const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color w:val="330090"/>
        </w:rPr>
        <w:t>string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name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const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color w:val="330090"/>
        </w:rPr>
        <w:t>string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height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const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color w:val="330090"/>
        </w:rPr>
        <w:t>string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weight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const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unsigned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short</w:t>
      </w:r>
      <w:proofErr w:type="spellEnd"/>
      <w:r w:rsidRPr="00C6397B">
        <w:rPr>
          <w:color w:val="000000"/>
        </w:rPr>
        <w:t xml:space="preserve">* </w:t>
      </w:r>
      <w:proofErr w:type="spellStart"/>
      <w:r w:rsidRPr="00C6397B">
        <w:rPr>
          <w:color w:val="000000"/>
        </w:rPr>
        <w:t>age</w:t>
      </w:r>
      <w:proofErr w:type="spellEnd"/>
      <w:r w:rsidRPr="00C6397B">
        <w:rPr>
          <w:color w:val="000000"/>
        </w:rPr>
        <w:t xml:space="preserve">){ </w:t>
      </w:r>
      <w:r w:rsidRPr="00C6397B">
        <w:rPr>
          <w:color w:val="1A5301"/>
        </w:rPr>
        <w:t xml:space="preserve">// </w:t>
      </w:r>
      <w:r w:rsidRPr="00C6397B">
        <w:rPr>
          <w:color w:val="1A5301"/>
        </w:rPr>
        <w:lastRenderedPageBreak/>
        <w:t>Осуществляет вывод на экран имени, возраста, роста, веса, заработной платы 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 w:rsidRPr="00C6397B">
        <w:t>Имя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&lt;&lt; name &lt;&lt; </w:t>
      </w:r>
      <w:r w:rsidRPr="00C6397B">
        <w:rPr>
          <w:lang w:val="en-US"/>
        </w:rPr>
        <w:t xml:space="preserve">". </w:t>
      </w:r>
      <w:r w:rsidRPr="00C6397B">
        <w:t>Рост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height</w:t>
      </w:r>
      <w:proofErr w:type="gram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 xml:space="preserve">". </w:t>
      </w:r>
      <w:r w:rsidRPr="00C6397B">
        <w:t>Вес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weight</w:t>
      </w:r>
      <w:proofErr w:type="gram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 xml:space="preserve">". </w:t>
      </w:r>
      <w:r w:rsidRPr="00C6397B">
        <w:t>Возраст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*</w:t>
      </w:r>
      <w:proofErr w:type="gramEnd"/>
      <w:r w:rsidRPr="00C6397B">
        <w:rPr>
          <w:color w:val="000000"/>
          <w:lang w:val="en-US"/>
        </w:rPr>
        <w:t xml:space="preserve">age &lt;&lt; </w:t>
      </w:r>
      <w:r w:rsidRPr="00C6397B">
        <w:rPr>
          <w:lang w:val="en-US"/>
        </w:rPr>
        <w:t xml:space="preserve">". </w:t>
      </w:r>
      <w:r w:rsidRPr="00C6397B">
        <w:t>Заработная</w:t>
      </w:r>
      <w:r w:rsidRPr="00C6397B">
        <w:rPr>
          <w:lang w:val="en-US"/>
        </w:rPr>
        <w:t xml:space="preserve"> </w:t>
      </w:r>
      <w:r w:rsidRPr="00C6397B">
        <w:t>плата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 xml:space="preserve">&lt;&lt; </w:t>
      </w:r>
      <w:proofErr w:type="spellStart"/>
      <w:r w:rsidRPr="00C6397B">
        <w:rPr>
          <w:color w:val="000000"/>
          <w:lang w:val="en-US"/>
        </w:rPr>
        <w:t>salary</w:t>
      </w:r>
      <w:proofErr w:type="gramEnd"/>
      <w:r w:rsidRPr="00C6397B">
        <w:rPr>
          <w:color w:val="000000"/>
          <w:lang w:val="en-US"/>
        </w:rPr>
        <w:t>_string</w:t>
      </w:r>
      <w:proofErr w:type="spellEnd"/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294B4E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name,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age, </w:t>
      </w:r>
      <w:r w:rsidRPr="00C6397B">
        <w:rPr>
          <w:b/>
          <w:bCs/>
          <w:color w:val="88007E"/>
          <w:lang w:val="en-US"/>
        </w:rPr>
        <w:t>double</w:t>
      </w:r>
      <w:r w:rsidRPr="00C6397B">
        <w:rPr>
          <w:color w:val="000000"/>
          <w:lang w:val="en-US"/>
        </w:rPr>
        <w:t xml:space="preserve">&amp; salary){ </w:t>
      </w:r>
      <w:r w:rsidRPr="00C6397B">
        <w:rPr>
          <w:color w:val="1A5301"/>
          <w:lang w:val="en-US"/>
        </w:rPr>
        <w:t xml:space="preserve">// </w:t>
      </w:r>
      <w:r w:rsidRPr="00C6397B"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имя</w:t>
      </w:r>
      <w:r w:rsidRPr="00C6397B">
        <w:rPr>
          <w:color w:val="1A5301"/>
          <w:lang w:val="en-US"/>
        </w:rPr>
        <w:t xml:space="preserve">, </w:t>
      </w:r>
      <w:r w:rsidRPr="00C6397B">
        <w:rPr>
          <w:color w:val="1A5301"/>
        </w:rPr>
        <w:t>возраст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и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заработную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плату</w:t>
      </w:r>
      <w:r w:rsidRPr="00C6397B">
        <w:rPr>
          <w:color w:val="1A5301"/>
          <w:lang w:val="en-US"/>
        </w:rPr>
        <w:t xml:space="preserve"> </w:t>
      </w:r>
      <w:r w:rsidRPr="00C6397B">
        <w:rPr>
          <w:color w:val="1A5301"/>
        </w:rPr>
        <w:t>человека</w:t>
      </w:r>
      <w:r w:rsidRPr="00C6397B">
        <w:rPr>
          <w:color w:val="1A5301"/>
          <w:lang w:val="en-US"/>
        </w:rPr>
        <w:t xml:space="preserve">. </w:t>
      </w:r>
      <w:r w:rsidRPr="00C6397B">
        <w:rPr>
          <w:color w:val="1A5301"/>
        </w:rPr>
        <w:t>Для ввода использовать разработанные ранее функции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000000"/>
        </w:rPr>
        <w:t>name</w:t>
      </w:r>
      <w:proofErr w:type="spellEnd"/>
      <w:r w:rsidRPr="00C6397B">
        <w:rPr>
          <w:color w:val="000000"/>
        </w:rPr>
        <w:t xml:space="preserve"> = </w:t>
      </w:r>
      <w:proofErr w:type="spellStart"/>
      <w:proofErr w:type="gramStart"/>
      <w:r w:rsidRPr="00C6397B">
        <w:rPr>
          <w:color w:val="294B4E"/>
        </w:rPr>
        <w:t>ReadPersonName</w:t>
      </w:r>
      <w:proofErr w:type="spellEnd"/>
      <w:r w:rsidRPr="00C6397B">
        <w:rPr>
          <w:color w:val="000000"/>
        </w:rPr>
        <w:t>(</w:t>
      </w:r>
      <w:proofErr w:type="gramEnd"/>
      <w:r w:rsidRPr="00C6397B"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000000"/>
        </w:rPr>
        <w:t>age</w:t>
      </w:r>
      <w:proofErr w:type="spellEnd"/>
      <w:r w:rsidRPr="00C6397B">
        <w:rPr>
          <w:color w:val="000000"/>
        </w:rPr>
        <w:t xml:space="preserve"> = </w:t>
      </w:r>
      <w:proofErr w:type="spellStart"/>
      <w:proofErr w:type="gramStart"/>
      <w:r w:rsidRPr="00C6397B">
        <w:rPr>
          <w:color w:val="294B4E"/>
        </w:rPr>
        <w:t>ReadPersonAge</w:t>
      </w:r>
      <w:proofErr w:type="spellEnd"/>
      <w:r w:rsidRPr="00C6397B">
        <w:rPr>
          <w:color w:val="000000"/>
        </w:rPr>
        <w:t>(</w:t>
      </w:r>
      <w:proofErr w:type="gramEnd"/>
      <w:r w:rsidRPr="00C6397B"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294B4E"/>
        </w:rPr>
        <w:t>ReadPersonSalary</w:t>
      </w:r>
      <w:proofErr w:type="spellEnd"/>
      <w:r w:rsidRPr="00C6397B">
        <w:rPr>
          <w:color w:val="000000"/>
        </w:rPr>
        <w:t>(&amp;</w:t>
      </w:r>
      <w:proofErr w:type="spellStart"/>
      <w:r w:rsidRPr="00C6397B">
        <w:rPr>
          <w:color w:val="000000"/>
        </w:rPr>
        <w:t>salary</w:t>
      </w:r>
      <w:proofErr w:type="spellEnd"/>
      <w:r w:rsidRPr="00C6397B"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>}</w:t>
      </w:r>
    </w:p>
    <w:p w:rsidR="00C6397B" w:rsidRPr="00C6397B" w:rsidRDefault="00C6397B" w:rsidP="00C6397B">
      <w:pPr>
        <w:pStyle w:val="a8"/>
        <w:rPr>
          <w:color w:val="000000"/>
        </w:rPr>
      </w:pPr>
      <w:proofErr w:type="spellStart"/>
      <w:r w:rsidRPr="00C6397B">
        <w:rPr>
          <w:b/>
          <w:bCs/>
          <w:color w:val="88007E"/>
        </w:rPr>
        <w:t>void</w:t>
      </w:r>
      <w:proofErr w:type="spellEnd"/>
      <w:r w:rsidRPr="00C6397B">
        <w:rPr>
          <w:color w:val="000000"/>
        </w:rPr>
        <w:t xml:space="preserve"> </w:t>
      </w:r>
      <w:proofErr w:type="spellStart"/>
      <w:proofErr w:type="gramStart"/>
      <w:r w:rsidRPr="00C6397B">
        <w:rPr>
          <w:color w:val="084390"/>
        </w:rPr>
        <w:t>ReadPersonData</w:t>
      </w:r>
      <w:proofErr w:type="spellEnd"/>
      <w:r w:rsidRPr="00C6397B">
        <w:rPr>
          <w:color w:val="000000"/>
        </w:rPr>
        <w:t>(</w:t>
      </w:r>
      <w:proofErr w:type="spellStart"/>
      <w:proofErr w:type="gramEnd"/>
      <w:r w:rsidRPr="00C6397B">
        <w:rPr>
          <w:color w:val="330090"/>
        </w:rPr>
        <w:t>string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name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unsigned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short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age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unsigned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short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hei</w:t>
      </w:r>
      <w:proofErr w:type="spellEnd"/>
      <w:r w:rsidRPr="00C6397B">
        <w:rPr>
          <w:color w:val="000000"/>
        </w:rPr>
        <w:t xml:space="preserve">, </w:t>
      </w:r>
      <w:proofErr w:type="spellStart"/>
      <w:r w:rsidRPr="00C6397B">
        <w:rPr>
          <w:b/>
          <w:bCs/>
          <w:color w:val="88007E"/>
        </w:rPr>
        <w:t>unsigned</w:t>
      </w:r>
      <w:proofErr w:type="spellEnd"/>
      <w:r w:rsidRPr="00C6397B">
        <w:rPr>
          <w:color w:val="000000"/>
        </w:rPr>
        <w:t xml:space="preserve"> </w:t>
      </w:r>
      <w:proofErr w:type="spellStart"/>
      <w:r w:rsidRPr="00C6397B">
        <w:rPr>
          <w:b/>
          <w:bCs/>
          <w:color w:val="88007E"/>
        </w:rPr>
        <w:t>short</w:t>
      </w:r>
      <w:proofErr w:type="spellEnd"/>
      <w:r w:rsidRPr="00C6397B">
        <w:rPr>
          <w:color w:val="000000"/>
        </w:rPr>
        <w:t xml:space="preserve">&amp; </w:t>
      </w:r>
      <w:proofErr w:type="spellStart"/>
      <w:r w:rsidRPr="00C6397B">
        <w:rPr>
          <w:color w:val="000000"/>
        </w:rPr>
        <w:t>weight</w:t>
      </w:r>
      <w:proofErr w:type="spellEnd"/>
      <w:r w:rsidRPr="00C6397B">
        <w:rPr>
          <w:color w:val="000000"/>
        </w:rPr>
        <w:t xml:space="preserve">){ </w:t>
      </w:r>
      <w:r w:rsidRPr="00C6397B">
        <w:rPr>
          <w:color w:val="1A5301"/>
        </w:rPr>
        <w:t>// Осуществляет ввод с клавиатуры имя, возраст, рост и вес человека. Для ввода использовать разработанные ранее функции.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000000"/>
        </w:rPr>
        <w:t>name</w:t>
      </w:r>
      <w:proofErr w:type="spellEnd"/>
      <w:r w:rsidRPr="00C6397B">
        <w:rPr>
          <w:color w:val="000000"/>
        </w:rPr>
        <w:t xml:space="preserve"> = </w:t>
      </w:r>
      <w:proofErr w:type="spellStart"/>
      <w:proofErr w:type="gramStart"/>
      <w:r w:rsidRPr="00C6397B">
        <w:rPr>
          <w:color w:val="294B4E"/>
        </w:rPr>
        <w:t>ReadPersonName</w:t>
      </w:r>
      <w:proofErr w:type="spellEnd"/>
      <w:r w:rsidRPr="00C6397B">
        <w:rPr>
          <w:color w:val="000000"/>
        </w:rPr>
        <w:t>(</w:t>
      </w:r>
      <w:proofErr w:type="gramEnd"/>
      <w:r w:rsidRPr="00C6397B"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 xml:space="preserve">    </w:t>
      </w:r>
      <w:proofErr w:type="spellStart"/>
      <w:r w:rsidRPr="00C6397B">
        <w:rPr>
          <w:color w:val="000000"/>
        </w:rPr>
        <w:t>age</w:t>
      </w:r>
      <w:proofErr w:type="spellEnd"/>
      <w:r w:rsidRPr="00C6397B">
        <w:rPr>
          <w:color w:val="000000"/>
        </w:rPr>
        <w:t xml:space="preserve"> = </w:t>
      </w:r>
      <w:proofErr w:type="spellStart"/>
      <w:proofErr w:type="gramStart"/>
      <w:r w:rsidRPr="00C6397B">
        <w:rPr>
          <w:color w:val="294B4E"/>
        </w:rPr>
        <w:t>ReadPersonAge</w:t>
      </w:r>
      <w:proofErr w:type="spellEnd"/>
      <w:r w:rsidRPr="00C6397B">
        <w:rPr>
          <w:color w:val="000000"/>
        </w:rPr>
        <w:t>(</w:t>
      </w:r>
      <w:proofErr w:type="gramEnd"/>
      <w:r w:rsidRPr="00C6397B"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ReadPersonHeight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000000"/>
          <w:lang w:val="en-US"/>
        </w:rPr>
        <w:t>hei</w:t>
      </w:r>
      <w:proofErr w:type="spellEnd"/>
      <w:r w:rsidRPr="00C6397B">
        <w:rPr>
          <w:color w:val="000000"/>
          <w:lang w:val="en-US"/>
        </w:rPr>
        <w:t xml:space="preserve"> = </w:t>
      </w:r>
      <w:r w:rsidRPr="00C6397B">
        <w:rPr>
          <w:color w:val="294B4E"/>
          <w:lang w:val="en-US"/>
        </w:rPr>
        <w:t>height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294B4E"/>
          <w:lang w:val="en-US"/>
        </w:rPr>
        <w:t>ReadPersonWeight</w:t>
      </w:r>
      <w:proofErr w:type="spellEnd"/>
      <w:r w:rsidRPr="00C6397B">
        <w:rPr>
          <w:color w:val="000000"/>
          <w:lang w:val="en-US"/>
        </w:rPr>
        <w:t>(weight);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int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84390"/>
          <w:lang w:val="en-US"/>
        </w:rPr>
        <w:t>main</w:t>
      </w:r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){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age, height = </w:t>
      </w:r>
      <w:r w:rsidRPr="00C6397B">
        <w:rPr>
          <w:color w:val="1C02CF"/>
          <w:lang w:val="en-US"/>
        </w:rPr>
        <w:t>0</w:t>
      </w:r>
      <w:r w:rsidRPr="00C6397B">
        <w:rPr>
          <w:color w:val="000000"/>
          <w:lang w:val="en-US"/>
        </w:rPr>
        <w:t xml:space="preserve">, weight = </w:t>
      </w:r>
      <w:r w:rsidRPr="00C6397B">
        <w:rPr>
          <w:color w:val="1C02CF"/>
          <w:lang w:val="en-US"/>
        </w:rPr>
        <w:t>0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name;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double</w:t>
      </w:r>
      <w:r w:rsidRPr="00C6397B">
        <w:rPr>
          <w:color w:val="000000"/>
          <w:lang w:val="en-US"/>
        </w:rPr>
        <w:t xml:space="preserve"> salary = </w:t>
      </w:r>
      <w:r w:rsidRPr="00C6397B">
        <w:rPr>
          <w:color w:val="1C02CF"/>
          <w:lang w:val="en-US"/>
        </w:rPr>
        <w:t>0.0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name, age, height, weight);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5C2699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name, age, salary);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294B4E"/>
          <w:lang w:val="en-US"/>
        </w:rPr>
        <w:t>salary_string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(salary);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height_string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(height);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weight_string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(weight);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WritePersonData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name, </w:t>
      </w:r>
      <w:proofErr w:type="spellStart"/>
      <w:r w:rsidRPr="00C6397B">
        <w:rPr>
          <w:color w:val="000000"/>
          <w:lang w:val="en-US"/>
        </w:rPr>
        <w:t>height_string</w:t>
      </w:r>
      <w:proofErr w:type="spellEnd"/>
      <w:r w:rsidRPr="00C6397B">
        <w:rPr>
          <w:color w:val="000000"/>
          <w:lang w:val="en-US"/>
        </w:rPr>
        <w:t xml:space="preserve">, </w:t>
      </w:r>
      <w:proofErr w:type="spellStart"/>
      <w:r w:rsidRPr="00C6397B">
        <w:rPr>
          <w:color w:val="000000"/>
          <w:lang w:val="en-US"/>
        </w:rPr>
        <w:t>weight_string</w:t>
      </w:r>
      <w:proofErr w:type="spellEnd"/>
      <w:r w:rsidRPr="00C6397B">
        <w:rPr>
          <w:color w:val="000000"/>
          <w:lang w:val="en-US"/>
        </w:rPr>
        <w:t>, &amp;age);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b/>
          <w:bCs/>
          <w:color w:val="88007E"/>
        </w:rPr>
        <w:t>return</w:t>
      </w:r>
      <w:proofErr w:type="spellEnd"/>
      <w:r w:rsidRPr="00C6397B">
        <w:rPr>
          <w:color w:val="000000"/>
        </w:rPr>
        <w:t xml:space="preserve"> </w:t>
      </w:r>
      <w:r w:rsidRPr="00C6397B">
        <w:rPr>
          <w:color w:val="1C02CF"/>
        </w:rPr>
        <w:t>0</w:t>
      </w:r>
      <w:r w:rsidRPr="00C6397B">
        <w:rPr>
          <w:color w:val="000000"/>
        </w:rPr>
        <w:t>;</w:t>
      </w:r>
    </w:p>
    <w:p w:rsidR="00C6397B" w:rsidRP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</w:rPr>
        <w:t>}</w:t>
      </w:r>
    </w:p>
    <w:p w:rsidR="00F7324D" w:rsidRDefault="00C6397B" w:rsidP="00F732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9790" cy="3094990"/>
            <wp:effectExtent l="0" t="0" r="3810" b="3810"/>
            <wp:docPr id="88442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23408" name="Рисунок 8844234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B" w:rsidRPr="00C6397B" w:rsidRDefault="00C6397B" w:rsidP="00C6397B">
      <w:pPr>
        <w:jc w:val="center"/>
      </w:pPr>
      <w:r w:rsidRPr="00C6397B">
        <w:t>Р</w:t>
      </w:r>
      <w:r>
        <w:t>ис. 1. Вывод программы</w:t>
      </w:r>
    </w:p>
    <w:p w:rsidR="00C6397B" w:rsidRDefault="00C6397B" w:rsidP="00F7324D"/>
    <w:p w:rsidR="00C6397B" w:rsidRPr="00FB53AD" w:rsidRDefault="00C6397B" w:rsidP="00FB53AD">
      <w:pPr>
        <w:pStyle w:val="a0"/>
      </w:pPr>
      <w:r w:rsidRPr="00C6397B">
        <w:t>З</w:t>
      </w:r>
      <w:r>
        <w:t xml:space="preserve">адание 2. 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ReadPersonAge.cpp</w:t>
      </w:r>
    </w:p>
    <w:p w:rsidR="00C6397B" w:rsidRDefault="00C6397B" w:rsidP="00F7324D">
      <w:pPr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ReadPersonAge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возраста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>
        <w:t>Введите</w:t>
      </w:r>
      <w:r w:rsidRPr="00C6397B">
        <w:rPr>
          <w:lang w:val="en-US"/>
        </w:rPr>
        <w:t xml:space="preserve"> </w:t>
      </w:r>
      <w:r>
        <w:t>возраст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PersonAge</w:t>
      </w:r>
      <w:proofErr w:type="spellEnd"/>
      <w:r w:rsidRPr="00C6397B">
        <w:rPr>
          <w:color w:val="000000"/>
          <w:lang w:val="en-US"/>
        </w:rPr>
        <w:t>;</w:t>
      </w:r>
    </w:p>
    <w:p w:rsid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5C2699"/>
        </w:rPr>
        <w:t>cin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PersonAge</w:t>
      </w:r>
      <w:proofErr w:type="spellEnd"/>
      <w:r>
        <w:rPr>
          <w:color w:val="000000"/>
        </w:rPr>
        <w:t>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8007E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PersonAge</w:t>
      </w:r>
      <w:proofErr w:type="spellEnd"/>
      <w:r>
        <w:rPr>
          <w:color w:val="000000"/>
        </w:rPr>
        <w:t>;</w:t>
      </w:r>
    </w:p>
    <w:p w:rsidR="00C6397B" w:rsidRP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ReadPersonName.cpp</w:t>
      </w:r>
    </w:p>
    <w:p w:rsidR="00C6397B" w:rsidRDefault="00C6397B" w:rsidP="00C6397B">
      <w:pPr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ReadPersonName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имени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>
        <w:t>Введите</w:t>
      </w:r>
      <w:r w:rsidRPr="00C6397B">
        <w:rPr>
          <w:lang w:val="en-US"/>
        </w:rPr>
        <w:t xml:space="preserve"> </w:t>
      </w:r>
      <w:r>
        <w:t>имя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return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PersonName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lang w:val="en-US"/>
        </w:rPr>
      </w:pPr>
      <w:r w:rsidRPr="00C6397B">
        <w:rPr>
          <w:color w:val="000000"/>
          <w:lang w:val="en-US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ReadPersonHeight.cpp</w:t>
      </w:r>
    </w:p>
    <w:p w:rsidR="00C6397B" w:rsidRDefault="00C6397B" w:rsidP="00F7324D">
      <w:pPr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extern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height;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Default="00C6397B" w:rsidP="00C6397B">
      <w:pPr>
        <w:pStyle w:val="a8"/>
        <w:rPr>
          <w:color w:val="000000"/>
        </w:rPr>
      </w:pPr>
      <w:proofErr w:type="spellStart"/>
      <w:r>
        <w:rPr>
          <w:b/>
          <w:bCs/>
          <w:color w:val="88007E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84390"/>
        </w:rPr>
        <w:t>ReadPersonHeight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){ </w:t>
      </w:r>
      <w:r>
        <w:rPr>
          <w:color w:val="1A5301"/>
        </w:rPr>
        <w:t>// Осуществляет ввод с клавиатуры роста 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>
        <w:t>Введите</w:t>
      </w:r>
      <w:r w:rsidRPr="00C6397B">
        <w:rPr>
          <w:lang w:val="en-US"/>
        </w:rPr>
        <w:t xml:space="preserve"> </w:t>
      </w:r>
      <w:r>
        <w:t>рост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lastRenderedPageBreak/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</w:t>
      </w:r>
      <w:r w:rsidRPr="00C6397B">
        <w:rPr>
          <w:color w:val="294B4E"/>
          <w:lang w:val="en-US"/>
        </w:rPr>
        <w:t>height</w:t>
      </w:r>
      <w:r w:rsidRPr="00C6397B">
        <w:rPr>
          <w:color w:val="000000"/>
          <w:lang w:val="en-US"/>
        </w:rPr>
        <w:t>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C6397B" w:rsidRPr="00C6397B" w:rsidRDefault="00C6397B" w:rsidP="00F7324D"/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ReadPersonWeight.cpp</w:t>
      </w:r>
    </w:p>
    <w:p w:rsidR="00C6397B" w:rsidRDefault="00C6397B" w:rsidP="00F7324D">
      <w:pPr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ReadPersonWeight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weight){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веса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>
        <w:t>Введите</w:t>
      </w:r>
      <w:r w:rsidRPr="00C6397B">
        <w:rPr>
          <w:lang w:val="en-US"/>
        </w:rPr>
        <w:t xml:space="preserve"> </w:t>
      </w:r>
      <w:r>
        <w:t>вес</w:t>
      </w:r>
      <w:r w:rsidRPr="00C6397B">
        <w:rPr>
          <w:lang w:val="en-US"/>
        </w:rPr>
        <w:t>"</w:t>
      </w:r>
      <w:r w:rsidRPr="00C6397B">
        <w:rPr>
          <w:color w:val="000000"/>
          <w:lang w:val="en-US"/>
        </w:rPr>
        <w:t xml:space="preserve"> &lt;&lt; endl;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cin</w:t>
      </w:r>
      <w:proofErr w:type="spellEnd"/>
      <w:r w:rsidRPr="00C6397B">
        <w:rPr>
          <w:color w:val="000000"/>
          <w:lang w:val="en-US"/>
        </w:rPr>
        <w:t xml:space="preserve"> &gt;&gt; weight;</w:t>
      </w:r>
    </w:p>
    <w:p w:rsidR="00C6397B" w:rsidRP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ReadPersonSalary.cpp</w:t>
      </w:r>
    </w:p>
    <w:p w:rsidR="00C6397B" w:rsidRDefault="00C6397B" w:rsidP="00F7324D">
      <w:pPr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ReadPersonSalary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b/>
          <w:bCs/>
          <w:color w:val="88007E"/>
          <w:lang w:val="en-US"/>
        </w:rPr>
        <w:t>double</w:t>
      </w:r>
      <w:r w:rsidRPr="00C6397B">
        <w:rPr>
          <w:color w:val="000000"/>
          <w:lang w:val="en-US"/>
        </w:rPr>
        <w:t xml:space="preserve"> *salary){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заработной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платы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</w:p>
    <w:p w:rsid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>
        <w:rPr>
          <w:color w:val="5C2699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&lt;&lt; </w:t>
      </w:r>
      <w:r>
        <w:t>"</w:t>
      </w:r>
      <w:proofErr w:type="gramEnd"/>
      <w:r>
        <w:t>Введите заработную плату"</w:t>
      </w:r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5C2699"/>
        </w:rPr>
        <w:t>cin</w:t>
      </w:r>
      <w:proofErr w:type="spellEnd"/>
      <w:r>
        <w:rPr>
          <w:color w:val="000000"/>
        </w:rPr>
        <w:t xml:space="preserve"> &gt;</w:t>
      </w:r>
      <w:proofErr w:type="gramEnd"/>
      <w:r>
        <w:rPr>
          <w:color w:val="000000"/>
        </w:rPr>
        <w:t>&gt; *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;</w:t>
      </w:r>
    </w:p>
    <w:p w:rsidR="00C6397B" w:rsidRP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ReadPersonData.cpp</w:t>
      </w:r>
    </w:p>
    <w:p w:rsidR="00C6397B" w:rsidRDefault="00C6397B" w:rsidP="00C6397B">
      <w:pPr>
        <w:pStyle w:val="a8"/>
        <w:rPr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Default="00C6397B" w:rsidP="00C6397B">
      <w:pPr>
        <w:pStyle w:val="a8"/>
        <w:rPr>
          <w:color w:val="000000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name,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age, </w:t>
      </w:r>
      <w:r w:rsidRPr="00C6397B">
        <w:rPr>
          <w:b/>
          <w:bCs/>
          <w:color w:val="88007E"/>
          <w:lang w:val="en-US"/>
        </w:rPr>
        <w:t>double</w:t>
      </w:r>
      <w:r w:rsidRPr="00C6397B">
        <w:rPr>
          <w:color w:val="000000"/>
          <w:lang w:val="en-US"/>
        </w:rPr>
        <w:t xml:space="preserve">&amp; salary){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имя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возраст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заработную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плату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  <w:r w:rsidRPr="00C6397B">
        <w:rPr>
          <w:color w:val="1A5301"/>
          <w:lang w:val="en-US"/>
        </w:rPr>
        <w:t xml:space="preserve">. </w:t>
      </w:r>
      <w:r>
        <w:rPr>
          <w:color w:val="1A5301"/>
        </w:rPr>
        <w:t>Для ввода использовать разработанные ранее функции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294B4E"/>
        </w:rPr>
        <w:t>ReadPersonName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294B4E"/>
        </w:rPr>
        <w:t>ReadPersonAge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94B4E"/>
        </w:rPr>
        <w:t>ReadPersonSalary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);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ReadPersonData2.cpp</w:t>
      </w:r>
    </w:p>
    <w:p w:rsidR="00C6397B" w:rsidRDefault="00C6397B" w:rsidP="00F7324D"/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height;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Default="00C6397B" w:rsidP="00C6397B">
      <w:pPr>
        <w:pStyle w:val="a8"/>
        <w:rPr>
          <w:color w:val="000000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name,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age,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h,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&amp; weight){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клавиатуры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имя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возраст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рост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вес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  <w:r w:rsidRPr="00C6397B">
        <w:rPr>
          <w:color w:val="1A5301"/>
          <w:lang w:val="en-US"/>
        </w:rPr>
        <w:t xml:space="preserve">. </w:t>
      </w:r>
      <w:r>
        <w:rPr>
          <w:color w:val="1A5301"/>
        </w:rPr>
        <w:t>Для ввода использовать разработанные ранее функции.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294B4E"/>
        </w:rPr>
        <w:t>ReadPersonName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294B4E"/>
        </w:rPr>
        <w:t>ReadPersonAge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ReadPersonHeight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h = </w:t>
      </w:r>
      <w:r w:rsidRPr="00C6397B">
        <w:rPr>
          <w:color w:val="294B4E"/>
          <w:lang w:val="en-US"/>
        </w:rPr>
        <w:t>height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294B4E"/>
          <w:lang w:val="en-US"/>
        </w:rPr>
        <w:t>ReadPersonWeight</w:t>
      </w:r>
      <w:proofErr w:type="spellEnd"/>
      <w:r w:rsidRPr="00C6397B">
        <w:rPr>
          <w:color w:val="000000"/>
          <w:lang w:val="en-US"/>
        </w:rPr>
        <w:t>(weight);</w:t>
      </w:r>
    </w:p>
    <w:p w:rsidR="00C6397B" w:rsidRPr="00C6397B" w:rsidRDefault="00C6397B" w:rsidP="00C6397B">
      <w:pPr>
        <w:pStyle w:val="a8"/>
      </w:pPr>
      <w:r>
        <w:rPr>
          <w:color w:val="000000"/>
        </w:rPr>
        <w:t>}</w:t>
      </w:r>
    </w:p>
    <w:p w:rsidR="00FB53AD" w:rsidRDefault="00FB53AD" w:rsidP="00FB53AD">
      <w:pPr>
        <w:pStyle w:val="a0"/>
      </w:pPr>
    </w:p>
    <w:p w:rsidR="00FB53AD" w:rsidRDefault="00FB53AD" w:rsidP="00FB53AD">
      <w:pPr>
        <w:pStyle w:val="a0"/>
      </w:pPr>
    </w:p>
    <w:p w:rsidR="00C6397B" w:rsidRDefault="00C6397B" w:rsidP="00FB53AD">
      <w:pPr>
        <w:pStyle w:val="a0"/>
        <w:rPr>
          <w:lang w:val="en-US"/>
        </w:rPr>
      </w:pPr>
      <w:r>
        <w:lastRenderedPageBreak/>
        <w:t>Файл</w:t>
      </w:r>
      <w:r w:rsidRPr="00C6397B">
        <w:rPr>
          <w:lang w:val="en-US"/>
        </w:rPr>
        <w:t xml:space="preserve"> </w:t>
      </w:r>
      <w:r w:rsidRPr="00C6397B">
        <w:rPr>
          <w:lang w:val="en-US"/>
        </w:rPr>
        <w:t>WritePersonData.cpp</w:t>
      </w:r>
    </w:p>
    <w:p w:rsidR="00C6397B" w:rsidRDefault="00C6397B" w:rsidP="00F7324D"/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salary_string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void</w:t>
      </w:r>
      <w:r w:rsidRPr="00C6397B">
        <w:rPr>
          <w:color w:val="000000"/>
          <w:lang w:val="en-US"/>
        </w:rPr>
        <w:t xml:space="preserve"> </w:t>
      </w:r>
      <w:proofErr w:type="spellStart"/>
      <w:proofErr w:type="gramStart"/>
      <w:r w:rsidRPr="00C6397B">
        <w:rPr>
          <w:color w:val="084390"/>
          <w:lang w:val="en-US"/>
        </w:rPr>
        <w:t>WritePersonData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b/>
          <w:bCs/>
          <w:color w:val="88007E"/>
          <w:lang w:val="en-US"/>
        </w:rPr>
        <w:t>const</w:t>
      </w:r>
      <w:r w:rsidRPr="00C6397B">
        <w:rPr>
          <w:color w:val="000000"/>
          <w:lang w:val="en-US"/>
        </w:rPr>
        <w:t xml:space="preserve">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name, </w:t>
      </w:r>
      <w:r w:rsidRPr="00C6397B">
        <w:rPr>
          <w:b/>
          <w:bCs/>
          <w:color w:val="88007E"/>
          <w:lang w:val="en-US"/>
        </w:rPr>
        <w:t>const</w:t>
      </w:r>
      <w:r w:rsidRPr="00C6397B">
        <w:rPr>
          <w:color w:val="000000"/>
          <w:lang w:val="en-US"/>
        </w:rPr>
        <w:t xml:space="preserve">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height, </w:t>
      </w:r>
      <w:r w:rsidRPr="00C6397B">
        <w:rPr>
          <w:b/>
          <w:bCs/>
          <w:color w:val="88007E"/>
          <w:lang w:val="en-US"/>
        </w:rPr>
        <w:t>const</w:t>
      </w:r>
      <w:r w:rsidRPr="00C6397B">
        <w:rPr>
          <w:color w:val="000000"/>
          <w:lang w:val="en-US"/>
        </w:rPr>
        <w:t xml:space="preserve">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&amp; weight, </w:t>
      </w:r>
      <w:r w:rsidRPr="00C6397B">
        <w:rPr>
          <w:b/>
          <w:bCs/>
          <w:color w:val="88007E"/>
          <w:lang w:val="en-US"/>
        </w:rPr>
        <w:t>const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* age){ </w:t>
      </w:r>
      <w:r w:rsidRPr="00C6397B">
        <w:rPr>
          <w:color w:val="1A5301"/>
          <w:lang w:val="en-US"/>
        </w:rPr>
        <w:t xml:space="preserve">// </w:t>
      </w:r>
      <w:r>
        <w:rPr>
          <w:color w:val="1A5301"/>
        </w:rPr>
        <w:t>Осуществляет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вывод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на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экран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имени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возраста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роста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веса</w:t>
      </w:r>
      <w:r w:rsidRPr="00C6397B">
        <w:rPr>
          <w:color w:val="1A5301"/>
          <w:lang w:val="en-US"/>
        </w:rPr>
        <w:t xml:space="preserve">, </w:t>
      </w:r>
      <w:r>
        <w:rPr>
          <w:color w:val="1A5301"/>
        </w:rPr>
        <w:t>заработной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платы</w:t>
      </w:r>
      <w:r w:rsidRPr="00C6397B">
        <w:rPr>
          <w:color w:val="1A5301"/>
          <w:lang w:val="en-US"/>
        </w:rPr>
        <w:t xml:space="preserve"> </w:t>
      </w:r>
      <w:r>
        <w:rPr>
          <w:color w:val="1A5301"/>
        </w:rPr>
        <w:t>человека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>"</w:t>
      </w:r>
      <w:r>
        <w:t>Имя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&lt;&lt; name &lt;&lt; </w:t>
      </w:r>
      <w:r w:rsidRPr="00C6397B">
        <w:rPr>
          <w:lang w:val="en-US"/>
        </w:rPr>
        <w:t xml:space="preserve">". </w:t>
      </w:r>
      <w:r>
        <w:t>Рост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height</w:t>
      </w:r>
      <w:proofErr w:type="gram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 xml:space="preserve">". </w:t>
      </w:r>
      <w:r>
        <w:t>Вес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weight</w:t>
      </w:r>
      <w:proofErr w:type="gramEnd"/>
      <w:r w:rsidRPr="00C6397B">
        <w:rPr>
          <w:color w:val="000000"/>
          <w:lang w:val="en-US"/>
        </w:rPr>
        <w:t xml:space="preserve"> &lt;&lt; </w:t>
      </w:r>
      <w:r w:rsidRPr="00C6397B">
        <w:rPr>
          <w:lang w:val="en-US"/>
        </w:rPr>
        <w:t xml:space="preserve">". </w:t>
      </w:r>
      <w:r>
        <w:t>Возраст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>&lt;&lt; *</w:t>
      </w:r>
      <w:proofErr w:type="gramEnd"/>
      <w:r w:rsidRPr="00C6397B">
        <w:rPr>
          <w:color w:val="000000"/>
          <w:lang w:val="en-US"/>
        </w:rPr>
        <w:t xml:space="preserve">age &lt;&lt; </w:t>
      </w:r>
      <w:r w:rsidRPr="00C6397B">
        <w:rPr>
          <w:lang w:val="en-US"/>
        </w:rPr>
        <w:t xml:space="preserve">". </w:t>
      </w:r>
      <w:r>
        <w:t>Заработная</w:t>
      </w:r>
      <w:r w:rsidRPr="00C6397B">
        <w:rPr>
          <w:lang w:val="en-US"/>
        </w:rPr>
        <w:t xml:space="preserve"> </w:t>
      </w:r>
      <w:r>
        <w:t>плата</w:t>
      </w:r>
      <w:r w:rsidRPr="00C6397B">
        <w:rPr>
          <w:lang w:val="en-US"/>
        </w:rPr>
        <w:t>: "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00000"/>
          <w:lang w:val="en-US"/>
        </w:rPr>
        <w:t xml:space="preserve">&lt;&lt; </w:t>
      </w:r>
      <w:proofErr w:type="spellStart"/>
      <w:r w:rsidRPr="00C6397B">
        <w:rPr>
          <w:color w:val="000000"/>
          <w:lang w:val="en-US"/>
        </w:rPr>
        <w:t>salary</w:t>
      </w:r>
      <w:proofErr w:type="gramEnd"/>
      <w:r w:rsidRPr="00C6397B">
        <w:rPr>
          <w:color w:val="000000"/>
          <w:lang w:val="en-US"/>
        </w:rPr>
        <w:t>_string</w:t>
      </w:r>
      <w:proofErr w:type="spellEnd"/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000000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</w:pPr>
      <w:r>
        <w:rPr>
          <w:color w:val="000000"/>
        </w:rPr>
        <w:t>}</w:t>
      </w:r>
    </w:p>
    <w:p w:rsidR="00C6397B" w:rsidRDefault="00C6397B" w:rsidP="00FB53AD">
      <w:pPr>
        <w:pStyle w:val="a0"/>
        <w:rPr>
          <w:lang w:val="en-US"/>
        </w:rPr>
      </w:pPr>
      <w:r>
        <w:t>Файл m</w:t>
      </w:r>
      <w:proofErr w:type="spellStart"/>
      <w:r>
        <w:rPr>
          <w:lang w:val="en-US"/>
        </w:rPr>
        <w:t>ain</w:t>
      </w:r>
      <w:proofErr w:type="spellEnd"/>
      <w:r w:rsidRPr="00C6397B">
        <w:t>.</w:t>
      </w:r>
      <w:proofErr w:type="spellStart"/>
      <w:r>
        <w:rPr>
          <w:lang w:val="en-US"/>
        </w:rPr>
        <w:t>cpp</w:t>
      </w:r>
      <w:proofErr w:type="spellEnd"/>
    </w:p>
    <w:p w:rsidR="00C6397B" w:rsidRDefault="00C6397B" w:rsidP="00F7324D"/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643820"/>
          <w:lang w:val="en-US"/>
        </w:rPr>
        <w:t xml:space="preserve">#include </w:t>
      </w:r>
      <w:r w:rsidRPr="00C6397B">
        <w:rPr>
          <w:lang w:val="en-US"/>
        </w:rPr>
        <w:t>"</w:t>
      </w:r>
      <w:proofErr w:type="spellStart"/>
      <w:r w:rsidRPr="00C6397B">
        <w:rPr>
          <w:lang w:val="en-US"/>
        </w:rPr>
        <w:t>Header.h</w:t>
      </w:r>
      <w:proofErr w:type="spellEnd"/>
      <w:r w:rsidRPr="00C6397B">
        <w:rPr>
          <w:lang w:val="en-US"/>
        </w:rPr>
        <w:t>"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b/>
          <w:bCs/>
          <w:color w:val="88007E"/>
          <w:lang w:val="en-US"/>
        </w:rPr>
        <w:t>int</w:t>
      </w:r>
      <w:r w:rsidRPr="00C6397B">
        <w:rPr>
          <w:color w:val="000000"/>
          <w:lang w:val="en-US"/>
        </w:rPr>
        <w:t xml:space="preserve"> </w:t>
      </w:r>
      <w:proofErr w:type="gramStart"/>
      <w:r w:rsidRPr="00C6397B">
        <w:rPr>
          <w:color w:val="084390"/>
          <w:lang w:val="en-US"/>
        </w:rPr>
        <w:t>main</w:t>
      </w:r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){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unsigned</w:t>
      </w:r>
      <w:r w:rsidRPr="00C6397B">
        <w:rPr>
          <w:color w:val="000000"/>
          <w:lang w:val="en-US"/>
        </w:rPr>
        <w:t xml:space="preserve"> </w:t>
      </w:r>
      <w:r w:rsidRPr="00C6397B">
        <w:rPr>
          <w:b/>
          <w:bCs/>
          <w:color w:val="88007E"/>
          <w:lang w:val="en-US"/>
        </w:rPr>
        <w:t>short</w:t>
      </w:r>
      <w:r w:rsidRPr="00C6397B">
        <w:rPr>
          <w:color w:val="000000"/>
          <w:lang w:val="en-US"/>
        </w:rPr>
        <w:t xml:space="preserve"> age, height = </w:t>
      </w:r>
      <w:r w:rsidRPr="00C6397B">
        <w:rPr>
          <w:color w:val="1C02CF"/>
          <w:lang w:val="en-US"/>
        </w:rPr>
        <w:t>0</w:t>
      </w:r>
      <w:r w:rsidRPr="00C6397B">
        <w:rPr>
          <w:color w:val="000000"/>
          <w:lang w:val="en-US"/>
        </w:rPr>
        <w:t xml:space="preserve">, weight = </w:t>
      </w:r>
      <w:r w:rsidRPr="00C6397B">
        <w:rPr>
          <w:color w:val="1C02CF"/>
          <w:lang w:val="en-US"/>
        </w:rPr>
        <w:t>0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name;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double</w:t>
      </w:r>
      <w:r w:rsidRPr="00C6397B">
        <w:rPr>
          <w:color w:val="000000"/>
          <w:lang w:val="en-US"/>
        </w:rPr>
        <w:t xml:space="preserve"> salary = </w:t>
      </w:r>
      <w:r w:rsidRPr="00C6397B">
        <w:rPr>
          <w:color w:val="1C02CF"/>
          <w:lang w:val="en-US"/>
        </w:rPr>
        <w:t>0.0</w:t>
      </w:r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b/>
          <w:bCs/>
          <w:color w:val="88007E"/>
          <w:lang w:val="en-US"/>
        </w:rPr>
        <w:t>extern</w:t>
      </w:r>
      <w:r w:rsidRPr="00C6397B">
        <w:rPr>
          <w:color w:val="000000"/>
          <w:lang w:val="en-US"/>
        </w:rPr>
        <w:t xml:space="preserve">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salary_string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name, age, height, weight);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5C2699"/>
          <w:lang w:val="en-US"/>
        </w:rPr>
        <w:t>cout</w:t>
      </w:r>
      <w:proofErr w:type="spellEnd"/>
      <w:r w:rsidRPr="00C6397B">
        <w:rPr>
          <w:color w:val="000000"/>
          <w:lang w:val="en-US"/>
        </w:rPr>
        <w:t xml:space="preserve"> &lt;&lt; </w:t>
      </w:r>
      <w:proofErr w:type="spellStart"/>
      <w:r w:rsidRPr="00C6397B">
        <w:rPr>
          <w:color w:val="5C2699"/>
          <w:lang w:val="en-US"/>
        </w:rPr>
        <w:t>endl</w:t>
      </w:r>
      <w:proofErr w:type="spellEnd"/>
      <w:r w:rsidRPr="00C6397B">
        <w:rPr>
          <w:color w:val="000000"/>
          <w:lang w:val="en-US"/>
        </w:rPr>
        <w:t>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ReadPersonData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>name, age, salary);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 w:rsidRPr="00C6397B">
        <w:rPr>
          <w:color w:val="294B4E"/>
          <w:lang w:val="en-US"/>
        </w:rPr>
        <w:t>salary_string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(salary);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height_string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(height);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r w:rsidRPr="00C6397B">
        <w:rPr>
          <w:color w:val="330090"/>
          <w:lang w:val="en-US"/>
        </w:rPr>
        <w:t>string</w:t>
      </w:r>
      <w:r w:rsidRPr="00C6397B">
        <w:rPr>
          <w:color w:val="000000"/>
          <w:lang w:val="en-US"/>
        </w:rPr>
        <w:t xml:space="preserve"> </w:t>
      </w:r>
      <w:proofErr w:type="spellStart"/>
      <w:r w:rsidRPr="00C6397B">
        <w:rPr>
          <w:color w:val="000000"/>
          <w:lang w:val="en-US"/>
        </w:rPr>
        <w:t>weight_string</w:t>
      </w:r>
      <w:proofErr w:type="spellEnd"/>
      <w:r w:rsidRPr="00C6397B">
        <w:rPr>
          <w:color w:val="000000"/>
          <w:lang w:val="en-US"/>
        </w:rPr>
        <w:t xml:space="preserve"> = </w:t>
      </w:r>
      <w:proofErr w:type="spellStart"/>
      <w:r w:rsidRPr="00C6397B">
        <w:rPr>
          <w:color w:val="5C2699"/>
          <w:lang w:val="en-US"/>
        </w:rPr>
        <w:t>to_string</w:t>
      </w:r>
      <w:proofErr w:type="spellEnd"/>
      <w:r w:rsidRPr="00C6397B">
        <w:rPr>
          <w:color w:val="000000"/>
          <w:lang w:val="en-US"/>
        </w:rPr>
        <w:t>(weight);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</w:p>
    <w:p w:rsidR="00C6397B" w:rsidRPr="00C6397B" w:rsidRDefault="00C6397B" w:rsidP="00C6397B">
      <w:pPr>
        <w:pStyle w:val="a8"/>
        <w:rPr>
          <w:color w:val="000000"/>
          <w:lang w:val="en-US"/>
        </w:rPr>
      </w:pPr>
      <w:r w:rsidRPr="00C6397B">
        <w:rPr>
          <w:color w:val="000000"/>
          <w:lang w:val="en-US"/>
        </w:rPr>
        <w:t xml:space="preserve">    </w:t>
      </w:r>
      <w:proofErr w:type="spellStart"/>
      <w:proofErr w:type="gramStart"/>
      <w:r w:rsidRPr="00C6397B">
        <w:rPr>
          <w:color w:val="294B4E"/>
          <w:lang w:val="en-US"/>
        </w:rPr>
        <w:t>WritePersonData</w:t>
      </w:r>
      <w:proofErr w:type="spellEnd"/>
      <w:r w:rsidRPr="00C6397B">
        <w:rPr>
          <w:color w:val="000000"/>
          <w:lang w:val="en-US"/>
        </w:rPr>
        <w:t>(</w:t>
      </w:r>
      <w:proofErr w:type="gramEnd"/>
      <w:r w:rsidRPr="00C6397B">
        <w:rPr>
          <w:color w:val="000000"/>
          <w:lang w:val="en-US"/>
        </w:rPr>
        <w:t xml:space="preserve">name, </w:t>
      </w:r>
      <w:proofErr w:type="spellStart"/>
      <w:r w:rsidRPr="00C6397B">
        <w:rPr>
          <w:color w:val="000000"/>
          <w:lang w:val="en-US"/>
        </w:rPr>
        <w:t>height_string</w:t>
      </w:r>
      <w:proofErr w:type="spellEnd"/>
      <w:r w:rsidRPr="00C6397B">
        <w:rPr>
          <w:color w:val="000000"/>
          <w:lang w:val="en-US"/>
        </w:rPr>
        <w:t xml:space="preserve">, </w:t>
      </w:r>
      <w:proofErr w:type="spellStart"/>
      <w:r w:rsidRPr="00C6397B">
        <w:rPr>
          <w:color w:val="000000"/>
          <w:lang w:val="en-US"/>
        </w:rPr>
        <w:t>weight_string</w:t>
      </w:r>
      <w:proofErr w:type="spellEnd"/>
      <w:r w:rsidRPr="00C6397B">
        <w:rPr>
          <w:color w:val="000000"/>
          <w:lang w:val="en-US"/>
        </w:rPr>
        <w:t>, &amp;age);</w:t>
      </w:r>
    </w:p>
    <w:p w:rsidR="00C6397B" w:rsidRDefault="00C6397B" w:rsidP="00C6397B">
      <w:pPr>
        <w:pStyle w:val="a8"/>
        <w:rPr>
          <w:color w:val="000000"/>
        </w:rPr>
      </w:pPr>
      <w:r w:rsidRPr="00C6397B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88007E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1C02CF"/>
        </w:rPr>
        <w:t>0</w:t>
      </w:r>
      <w:r>
        <w:rPr>
          <w:color w:val="000000"/>
        </w:rPr>
        <w:t>;</w:t>
      </w:r>
    </w:p>
    <w:p w:rsidR="00C6397B" w:rsidRDefault="00C6397B" w:rsidP="00C6397B">
      <w:pPr>
        <w:pStyle w:val="a8"/>
        <w:rPr>
          <w:color w:val="000000"/>
        </w:rPr>
      </w:pPr>
      <w:r>
        <w:rPr>
          <w:color w:val="000000"/>
        </w:rPr>
        <w:t>}</w:t>
      </w:r>
    </w:p>
    <w:p w:rsidR="00FB53AD" w:rsidRDefault="00FB53AD" w:rsidP="00FB53AD">
      <w:pPr>
        <w:pStyle w:val="a0"/>
        <w:jc w:val="center"/>
      </w:pPr>
      <w:r>
        <w:rPr>
          <w:noProof/>
        </w:rPr>
        <w:drawing>
          <wp:inline distT="0" distB="0" distL="0" distR="0">
            <wp:extent cx="4977042" cy="2593340"/>
            <wp:effectExtent l="0" t="0" r="1905" b="0"/>
            <wp:docPr id="788957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7581" name="Рисунок 7889575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9755" cy="26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3AD" w:rsidRPr="00FB53AD" w:rsidRDefault="00FB53AD" w:rsidP="00FB53AD">
      <w:pPr>
        <w:jc w:val="center"/>
      </w:pPr>
      <w:r>
        <w:t>Рис. 2. Вывод программы</w:t>
      </w:r>
    </w:p>
    <w:sectPr w:rsidR="00FB53AD" w:rsidRPr="00FB53AD" w:rsidSect="00552236">
      <w:footerReference w:type="even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028" w:rsidRDefault="00C24028" w:rsidP="0006783A">
      <w:r>
        <w:separator/>
      </w:r>
    </w:p>
  </w:endnote>
  <w:endnote w:type="continuationSeparator" w:id="0">
    <w:p w:rsidR="00C24028" w:rsidRDefault="00C24028" w:rsidP="00067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Mincho"/>
    <w:panose1 w:val="020B0604020202020204"/>
    <w:charset w:val="80"/>
    <w:family w:val="roman"/>
    <w:pitch w:val="variable"/>
    <w:sig w:usb0="00000207" w:usb1="0A0F1810" w:usb2="00000016" w:usb3="00000000" w:csb0="0006000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56023599"/>
      <w:docPartObj>
        <w:docPartGallery w:val="Page Numbers (Bottom of Page)"/>
        <w:docPartUnique/>
      </w:docPartObj>
    </w:sdtPr>
    <w:sdtContent>
      <w:p w:rsidR="00241716" w:rsidRDefault="004C4E84" w:rsidP="0006783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41716" w:rsidRDefault="00241716" w:rsidP="0006783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32946610"/>
      <w:docPartObj>
        <w:docPartGallery w:val="Page Numbers (Bottom of Page)"/>
        <w:docPartUnique/>
      </w:docPartObj>
    </w:sdtPr>
    <w:sdtContent>
      <w:p w:rsidR="00241716" w:rsidRDefault="004C4E84" w:rsidP="0006783A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241716" w:rsidRDefault="00241716" w:rsidP="0006783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028" w:rsidRDefault="00C24028" w:rsidP="0006783A">
      <w:r>
        <w:separator/>
      </w:r>
    </w:p>
  </w:footnote>
  <w:footnote w:type="continuationSeparator" w:id="0">
    <w:p w:rsidR="00C24028" w:rsidRDefault="00C24028" w:rsidP="00067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252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Adobe Fangsong Std R" w:hAnsi="Times New Roman" w:cs="Times New Roman" w:hint="default"/>
        <w:sz w:val="28"/>
        <w:szCs w:val="28"/>
      </w:rPr>
    </w:lvl>
  </w:abstractNum>
  <w:abstractNum w:abstractNumId="2" w15:restartNumberingAfterBreak="0">
    <w:nsid w:val="11CE40C9"/>
    <w:multiLevelType w:val="hybridMultilevel"/>
    <w:tmpl w:val="37E000FE"/>
    <w:lvl w:ilvl="0" w:tplc="EC283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A95F0A"/>
    <w:multiLevelType w:val="multilevel"/>
    <w:tmpl w:val="8AE4C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6B356E9"/>
    <w:multiLevelType w:val="hybridMultilevel"/>
    <w:tmpl w:val="05E0D024"/>
    <w:lvl w:ilvl="0" w:tplc="6D64F2B0">
      <w:start w:val="1"/>
      <w:numFmt w:val="decimal"/>
      <w:lvlText w:val="%1."/>
      <w:lvlJc w:val="left"/>
      <w:pPr>
        <w:ind w:left="1069" w:hanging="360"/>
      </w:pPr>
      <w:rPr>
        <w:rFonts w:eastAsia="Adobe Fangsong Std R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D71C09"/>
    <w:multiLevelType w:val="hybridMultilevel"/>
    <w:tmpl w:val="8668C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05CBD"/>
    <w:multiLevelType w:val="hybridMultilevel"/>
    <w:tmpl w:val="12882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C2719F"/>
    <w:multiLevelType w:val="hybridMultilevel"/>
    <w:tmpl w:val="A7E6904E"/>
    <w:lvl w:ilvl="0" w:tplc="99B2B822">
      <w:start w:val="1"/>
      <w:numFmt w:val="decimal"/>
      <w:lvlText w:val="%1."/>
      <w:lvlJc w:val="left"/>
      <w:pPr>
        <w:ind w:left="640" w:hanging="64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631F8"/>
    <w:multiLevelType w:val="hybridMultilevel"/>
    <w:tmpl w:val="C01A303E"/>
    <w:lvl w:ilvl="0" w:tplc="09B22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6361718">
    <w:abstractNumId w:val="3"/>
  </w:num>
  <w:num w:numId="2" w16cid:durableId="1441796403">
    <w:abstractNumId w:val="8"/>
  </w:num>
  <w:num w:numId="3" w16cid:durableId="980812862">
    <w:abstractNumId w:val="7"/>
  </w:num>
  <w:num w:numId="4" w16cid:durableId="1573351298">
    <w:abstractNumId w:val="2"/>
  </w:num>
  <w:num w:numId="5" w16cid:durableId="1666393139">
    <w:abstractNumId w:val="5"/>
  </w:num>
  <w:num w:numId="6" w16cid:durableId="461076347">
    <w:abstractNumId w:val="0"/>
  </w:num>
  <w:num w:numId="7" w16cid:durableId="1518229753">
    <w:abstractNumId w:val="1"/>
  </w:num>
  <w:num w:numId="8" w16cid:durableId="1600337197">
    <w:abstractNumId w:val="4"/>
  </w:num>
  <w:num w:numId="9" w16cid:durableId="2163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E"/>
    <w:rsid w:val="0001219C"/>
    <w:rsid w:val="00061BE1"/>
    <w:rsid w:val="0006783A"/>
    <w:rsid w:val="00081A22"/>
    <w:rsid w:val="00101D6B"/>
    <w:rsid w:val="00121ADA"/>
    <w:rsid w:val="00156E4E"/>
    <w:rsid w:val="0021118A"/>
    <w:rsid w:val="00213AB4"/>
    <w:rsid w:val="00241716"/>
    <w:rsid w:val="00286928"/>
    <w:rsid w:val="002E4DEE"/>
    <w:rsid w:val="00361EBD"/>
    <w:rsid w:val="00394DF0"/>
    <w:rsid w:val="003B0306"/>
    <w:rsid w:val="0043125A"/>
    <w:rsid w:val="00434E65"/>
    <w:rsid w:val="00435F5E"/>
    <w:rsid w:val="0046026A"/>
    <w:rsid w:val="0046792E"/>
    <w:rsid w:val="004C4E84"/>
    <w:rsid w:val="00502C3C"/>
    <w:rsid w:val="00502DF8"/>
    <w:rsid w:val="00552236"/>
    <w:rsid w:val="005A2540"/>
    <w:rsid w:val="005B1F77"/>
    <w:rsid w:val="005C09B6"/>
    <w:rsid w:val="005D284C"/>
    <w:rsid w:val="00620035"/>
    <w:rsid w:val="00633DE6"/>
    <w:rsid w:val="00650E19"/>
    <w:rsid w:val="0068706D"/>
    <w:rsid w:val="006B0D24"/>
    <w:rsid w:val="007070D5"/>
    <w:rsid w:val="007102E5"/>
    <w:rsid w:val="00732C99"/>
    <w:rsid w:val="007C4E7B"/>
    <w:rsid w:val="007D5F6B"/>
    <w:rsid w:val="00854BDD"/>
    <w:rsid w:val="00905DBB"/>
    <w:rsid w:val="009C2676"/>
    <w:rsid w:val="009E109F"/>
    <w:rsid w:val="00A36670"/>
    <w:rsid w:val="00A428E6"/>
    <w:rsid w:val="00A966C2"/>
    <w:rsid w:val="00AD0D39"/>
    <w:rsid w:val="00AE4816"/>
    <w:rsid w:val="00AE62F7"/>
    <w:rsid w:val="00AE6368"/>
    <w:rsid w:val="00B91B42"/>
    <w:rsid w:val="00BB3B0D"/>
    <w:rsid w:val="00C02715"/>
    <w:rsid w:val="00C24028"/>
    <w:rsid w:val="00C33779"/>
    <w:rsid w:val="00C6397B"/>
    <w:rsid w:val="00CD5BEB"/>
    <w:rsid w:val="00D1234A"/>
    <w:rsid w:val="00D44901"/>
    <w:rsid w:val="00DD6E9C"/>
    <w:rsid w:val="00E42DB1"/>
    <w:rsid w:val="00E64A3E"/>
    <w:rsid w:val="00E65BFE"/>
    <w:rsid w:val="00E719A0"/>
    <w:rsid w:val="00E7456D"/>
    <w:rsid w:val="00ED2F0C"/>
    <w:rsid w:val="00EE7962"/>
    <w:rsid w:val="00F32B89"/>
    <w:rsid w:val="00F53838"/>
    <w:rsid w:val="00F7324D"/>
    <w:rsid w:val="00FA1278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A2DE"/>
  <w15:chartTrackingRefBased/>
  <w15:docId w15:val="{2C1CE75B-DA13-BE47-A826-06F88168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92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32C9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52236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21ADA"/>
    <w:pPr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5A25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A2540"/>
  </w:style>
  <w:style w:type="character" w:styleId="a6">
    <w:name w:val="page number"/>
    <w:basedOn w:val="a1"/>
    <w:uiPriority w:val="99"/>
    <w:semiHidden/>
    <w:unhideWhenUsed/>
    <w:rsid w:val="005A2540"/>
  </w:style>
  <w:style w:type="paragraph" w:customStyle="1" w:styleId="a0">
    <w:name w:val="ГОСТ"/>
    <w:basedOn w:val="a"/>
    <w:qFormat/>
    <w:rsid w:val="00394DF0"/>
    <w:pPr>
      <w:spacing w:line="360" w:lineRule="auto"/>
      <w:ind w:firstLine="709"/>
      <w:jc w:val="both"/>
    </w:pPr>
    <w:rPr>
      <w:sz w:val="28"/>
    </w:rPr>
  </w:style>
  <w:style w:type="character" w:styleId="a7">
    <w:name w:val="line number"/>
    <w:basedOn w:val="a1"/>
    <w:uiPriority w:val="99"/>
    <w:semiHidden/>
    <w:unhideWhenUsed/>
    <w:rsid w:val="0006783A"/>
  </w:style>
  <w:style w:type="character" w:customStyle="1" w:styleId="10">
    <w:name w:val="Заголовок 1 Знак"/>
    <w:basedOn w:val="a1"/>
    <w:link w:val="1"/>
    <w:uiPriority w:val="9"/>
    <w:rsid w:val="00732C9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522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1ADA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01D6B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01D6B"/>
    <w:rPr>
      <w:rFonts w:ascii="Consolas" w:hAnsi="Consolas" w:cs="Consolas"/>
      <w:sz w:val="20"/>
      <w:szCs w:val="20"/>
    </w:rPr>
  </w:style>
  <w:style w:type="paragraph" w:styleId="a8">
    <w:name w:val="No Spacing"/>
    <w:aliases w:val="прога"/>
    <w:uiPriority w:val="1"/>
    <w:qFormat/>
    <w:rsid w:val="00C6397B"/>
    <w:rPr>
      <w:rFonts w:ascii="Courier New" w:hAnsi="Courier New"/>
    </w:rPr>
  </w:style>
  <w:style w:type="paragraph" w:styleId="11">
    <w:name w:val="toc 1"/>
    <w:basedOn w:val="a"/>
    <w:next w:val="a"/>
    <w:autoRedefine/>
    <w:uiPriority w:val="39"/>
    <w:unhideWhenUsed/>
    <w:rsid w:val="00213A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13AB4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13AB4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65BF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E65BF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65BF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65BF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65BF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65BFE"/>
    <w:pPr>
      <w:ind w:left="1920"/>
    </w:pPr>
    <w:rPr>
      <w:rFonts w:cstheme="minorHAnsi"/>
      <w:sz w:val="18"/>
      <w:szCs w:val="18"/>
    </w:rPr>
  </w:style>
  <w:style w:type="character" w:styleId="a9">
    <w:name w:val="Hyperlink"/>
    <w:basedOn w:val="a1"/>
    <w:uiPriority w:val="99"/>
    <w:unhideWhenUsed/>
    <w:rsid w:val="00E65BFE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213AB4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ab">
    <w:name w:val="List Paragraph"/>
    <w:basedOn w:val="a"/>
    <w:link w:val="ac"/>
    <w:uiPriority w:val="34"/>
    <w:qFormat/>
    <w:rsid w:val="00AE4816"/>
    <w:pPr>
      <w:ind w:left="720"/>
      <w:contextualSpacing/>
    </w:pPr>
  </w:style>
  <w:style w:type="paragraph" w:styleId="ad">
    <w:name w:val="Body Text"/>
    <w:basedOn w:val="a"/>
    <w:link w:val="ae"/>
    <w:uiPriority w:val="1"/>
    <w:unhideWhenUsed/>
    <w:qFormat/>
    <w:rsid w:val="0046792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46792E"/>
    <w:rPr>
      <w:rFonts w:ascii="Times New Roman" w:eastAsia="Times New Roman" w:hAnsi="Times New Roman" w:cs="Times New Roman"/>
      <w:sz w:val="28"/>
      <w:szCs w:val="28"/>
    </w:rPr>
  </w:style>
  <w:style w:type="paragraph" w:customStyle="1" w:styleId="af">
    <w:name w:val="По умолчанию"/>
    <w:rsid w:val="0046792E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Title"/>
    <w:next w:val="ad"/>
    <w:link w:val="af1"/>
    <w:uiPriority w:val="10"/>
    <w:qFormat/>
    <w:rsid w:val="0046792E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Заголовок Знак"/>
    <w:basedOn w:val="a1"/>
    <w:link w:val="af0"/>
    <w:uiPriority w:val="10"/>
    <w:rsid w:val="0046792E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styleId="af2">
    <w:name w:val="Table Grid"/>
    <w:basedOn w:val="a2"/>
    <w:uiPriority w:val="39"/>
    <w:rsid w:val="00EE7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ример кода"/>
    <w:basedOn w:val="a"/>
    <w:link w:val="af4"/>
    <w:qFormat/>
    <w:rsid w:val="00F732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firstLine="709"/>
      <w:jc w:val="both"/>
    </w:pPr>
    <w:rPr>
      <w:rFonts w:ascii="Consolas" w:eastAsiaTheme="minorHAnsi" w:hAnsi="Consolas" w:cstheme="minorBidi"/>
      <w:sz w:val="20"/>
      <w:szCs w:val="20"/>
      <w:lang w:val="en-US" w:eastAsia="en-US"/>
    </w:rPr>
  </w:style>
  <w:style w:type="character" w:customStyle="1" w:styleId="af4">
    <w:name w:val="Пример кода Знак"/>
    <w:basedOn w:val="a1"/>
    <w:link w:val="af3"/>
    <w:rsid w:val="00F7324D"/>
    <w:rPr>
      <w:rFonts w:ascii="Consolas" w:hAnsi="Consolas"/>
      <w:sz w:val="20"/>
      <w:szCs w:val="20"/>
      <w:lang w:val="en-US"/>
    </w:rPr>
  </w:style>
  <w:style w:type="character" w:customStyle="1" w:styleId="ac">
    <w:name w:val="Абзац списка Знак"/>
    <w:link w:val="ab"/>
    <w:uiPriority w:val="34"/>
    <w:rsid w:val="00F7324D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vetyartseva/Library/Group%20Containers/UBF8T346G9.Office/User%20Content.localized/Templates.localized/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42D34C-01DB-D44F-AF8F-A0F76CB7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89</TotalTime>
  <Pages>9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2023-09-21T11:50:00Z</dcterms:created>
  <dcterms:modified xsi:type="dcterms:W3CDTF">2023-09-23T18:30:00Z</dcterms:modified>
</cp:coreProperties>
</file>